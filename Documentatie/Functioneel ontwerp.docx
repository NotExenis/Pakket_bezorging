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BEC" w14:textId="77777777" w:rsidR="00453A11" w:rsidRPr="00E517FF" w:rsidRDefault="00AE77F4" w:rsidP="00453A11">
      <w:pPr>
        <w:pStyle w:val="Titel"/>
        <w:rPr>
          <w:lang w:val="en-GB"/>
        </w:rPr>
      </w:pPr>
      <w:hyperlink r:id="rId11" w:anchor="h.p_Ty7aduG2GfRB" w:history="1">
        <w:r w:rsidR="000C50C3" w:rsidRPr="00E517FF">
          <w:rPr>
            <w:rStyle w:val="Hyperlink"/>
            <w:lang w:val="en-GB"/>
          </w:rPr>
          <w:t>Functioneel ontwerp</w:t>
        </w:r>
      </w:hyperlink>
    </w:p>
    <w:sdt>
      <w:sdtPr>
        <w:alias w:val="Projectnaam"/>
        <w:tag w:val="Projectnaam"/>
        <w:id w:val="-914392091"/>
        <w:placeholder>
          <w:docPart w:val="47B8586FB32F42038C8C578B8098D8F6"/>
        </w:placeholder>
        <w:showingPlcHdr/>
        <w:text/>
      </w:sdtPr>
      <w:sdtEndPr/>
      <w:sdtContent>
        <w:p w14:paraId="410ED140"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A552BC" w14:paraId="7DA896B1" w14:textId="77777777" w:rsidTr="009008D8">
        <w:tc>
          <w:tcPr>
            <w:tcW w:w="1601" w:type="dxa"/>
          </w:tcPr>
          <w:p w14:paraId="707E491B" w14:textId="77777777" w:rsidR="009008D8" w:rsidRPr="007A0E59" w:rsidRDefault="009008D8" w:rsidP="004E636C">
            <w:pPr>
              <w:pStyle w:val="Geenafstand"/>
            </w:pPr>
            <w:r w:rsidRPr="007A0E59">
              <w:t>Leereenheid:</w:t>
            </w:r>
          </w:p>
        </w:tc>
        <w:bookmarkStart w:id="0" w:name="Leereenheid"/>
        <w:tc>
          <w:tcPr>
            <w:tcW w:w="4536" w:type="dxa"/>
          </w:tcPr>
          <w:p w14:paraId="37C78E3D" w14:textId="77777777" w:rsidR="009008D8" w:rsidRPr="00E517FF" w:rsidRDefault="00AE77F4" w:rsidP="004E636C">
            <w:pPr>
              <w:pStyle w:val="Geenafstand"/>
              <w:rPr>
                <w:lang w:val="en-GB"/>
              </w:rPr>
            </w:pPr>
            <w:sdt>
              <w:sdtPr>
                <w:alias w:val="Naam van leereenheid"/>
                <w:tag w:val="LEname"/>
                <w:id w:val="44343546"/>
                <w:placeholder>
                  <w:docPart w:val="3A69A013DE994A2EA8A2B39D44932180"/>
                </w:placeholder>
                <w:showingPlcHdr/>
                <w:text/>
              </w:sdtPr>
              <w:sdtEndPr/>
              <w:sdtContent>
                <w:r w:rsidR="009008D8" w:rsidRPr="00E517FF">
                  <w:rPr>
                    <w:rStyle w:val="Tekstvantijdelijkeaanduiding"/>
                    <w:lang w:val="en-GB"/>
                  </w:rPr>
                  <w:t>Click or tap here to enter text.</w:t>
                </w:r>
              </w:sdtContent>
            </w:sdt>
            <w:bookmarkEnd w:id="0"/>
          </w:p>
        </w:tc>
      </w:tr>
      <w:tr w:rsidR="009008D8" w:rsidRPr="00A552BC" w14:paraId="70D926A3" w14:textId="77777777" w:rsidTr="009008D8">
        <w:tc>
          <w:tcPr>
            <w:tcW w:w="1601" w:type="dxa"/>
          </w:tcPr>
          <w:p w14:paraId="47AA1104" w14:textId="77777777" w:rsidR="009008D8" w:rsidRPr="007A0E59" w:rsidRDefault="009008D8" w:rsidP="004E636C">
            <w:pPr>
              <w:pStyle w:val="Geenafstand"/>
            </w:pPr>
            <w:r w:rsidRPr="007A0E59">
              <w:t>Versienummer:</w:t>
            </w:r>
          </w:p>
        </w:tc>
        <w:bookmarkStart w:id="1" w:name="Versienummer"/>
        <w:tc>
          <w:tcPr>
            <w:tcW w:w="4536" w:type="dxa"/>
          </w:tcPr>
          <w:p w14:paraId="625BA516" w14:textId="77777777" w:rsidR="009008D8" w:rsidRPr="00E517FF" w:rsidRDefault="00AE77F4" w:rsidP="004E636C">
            <w:pPr>
              <w:pStyle w:val="Geenafstand"/>
              <w:rPr>
                <w:lang w:val="en-GB"/>
              </w:rPr>
            </w:pPr>
            <w:sdt>
              <w:sdtPr>
                <w:alias w:val="Versienummer"/>
                <w:tag w:val="Version"/>
                <w:id w:val="-193926220"/>
                <w:placeholder>
                  <w:docPart w:val="DEF47F59CA1649E8BAF1D6D76D4A7BED"/>
                </w:placeholder>
                <w:showingPlcHdr/>
                <w:text/>
              </w:sdtPr>
              <w:sdtEndPr/>
              <w:sdtContent>
                <w:r w:rsidR="009008D8" w:rsidRPr="00E517FF">
                  <w:rPr>
                    <w:rStyle w:val="Tekstvantijdelijkeaanduiding"/>
                    <w:lang w:val="en-GB"/>
                  </w:rPr>
                  <w:t>Click or tap here to enter text.</w:t>
                </w:r>
              </w:sdtContent>
            </w:sdt>
            <w:bookmarkEnd w:id="1"/>
          </w:p>
        </w:tc>
      </w:tr>
      <w:tr w:rsidR="009008D8" w:rsidRPr="00A552BC" w14:paraId="29B9106B" w14:textId="77777777" w:rsidTr="009008D8">
        <w:tc>
          <w:tcPr>
            <w:tcW w:w="1601" w:type="dxa"/>
          </w:tcPr>
          <w:p w14:paraId="55AC3FC3" w14:textId="77777777" w:rsidR="009008D8" w:rsidRPr="007A0E59" w:rsidRDefault="009008D8" w:rsidP="004E636C">
            <w:pPr>
              <w:pStyle w:val="Geenafstand"/>
            </w:pPr>
            <w:r w:rsidRPr="007A0E59">
              <w:t>Auteur(s):</w:t>
            </w:r>
          </w:p>
        </w:tc>
        <w:bookmarkStart w:id="2" w:name="Auteurs"/>
        <w:tc>
          <w:tcPr>
            <w:tcW w:w="4536" w:type="dxa"/>
          </w:tcPr>
          <w:p w14:paraId="4C17021E" w14:textId="77777777" w:rsidR="009008D8" w:rsidRPr="00E517FF" w:rsidRDefault="00AE77F4" w:rsidP="004E636C">
            <w:pPr>
              <w:pStyle w:val="Geenafstand"/>
              <w:rPr>
                <w:lang w:val="en-GB"/>
              </w:rPr>
            </w:pPr>
            <w:sdt>
              <w:sdtPr>
                <w:alias w:val="Naam van de auteur"/>
                <w:tag w:val="Authors"/>
                <w:id w:val="1931920483"/>
                <w:placeholder>
                  <w:docPart w:val="63F7340C8B2A42B48A0514B9BEBCAD55"/>
                </w:placeholder>
                <w:showingPlcHdr/>
                <w:text/>
              </w:sdtPr>
              <w:sdtEndPr/>
              <w:sdtContent>
                <w:r w:rsidR="009008D8" w:rsidRPr="00E517FF">
                  <w:rPr>
                    <w:rStyle w:val="Tekstvantijdelijkeaanduiding"/>
                    <w:lang w:val="en-GB"/>
                  </w:rPr>
                  <w:t>Click or tap here to enter text.</w:t>
                </w:r>
              </w:sdtContent>
            </w:sdt>
            <w:bookmarkEnd w:id="2"/>
          </w:p>
        </w:tc>
      </w:tr>
      <w:tr w:rsidR="009008D8" w:rsidRPr="00A552BC" w14:paraId="24F78B02" w14:textId="77777777" w:rsidTr="009008D8">
        <w:tc>
          <w:tcPr>
            <w:tcW w:w="1601" w:type="dxa"/>
          </w:tcPr>
          <w:p w14:paraId="3BB79257" w14:textId="77777777" w:rsidR="009008D8" w:rsidRPr="007A0E59" w:rsidRDefault="009008D8" w:rsidP="004E636C">
            <w:pPr>
              <w:pStyle w:val="Geenafstand"/>
            </w:pPr>
            <w:r w:rsidRPr="007A0E59">
              <w:t>Datum:</w:t>
            </w:r>
          </w:p>
        </w:tc>
        <w:tc>
          <w:tcPr>
            <w:tcW w:w="4536" w:type="dxa"/>
          </w:tcPr>
          <w:p w14:paraId="0C75F9A9" w14:textId="77777777" w:rsidR="009008D8" w:rsidRPr="00E517FF" w:rsidRDefault="00AE77F4" w:rsidP="004E636C">
            <w:pPr>
              <w:pStyle w:val="Geenafstand"/>
              <w:rPr>
                <w:lang w:val="en-GB"/>
              </w:rPr>
            </w:pPr>
            <w:sdt>
              <w:sdtPr>
                <w:alias w:val="Datum"/>
                <w:tag w:val="Date"/>
                <w:id w:val="-1127611690"/>
                <w:placeholder>
                  <w:docPart w:val="D92E90C7C8B34D7FAF5A7909DA4AE880"/>
                </w:placeholder>
                <w:showingPlcHdr/>
                <w:text/>
              </w:sdtPr>
              <w:sdtEndPr/>
              <w:sdtContent>
                <w:r w:rsidR="009008D8" w:rsidRPr="005F7E9A">
                  <w:rPr>
                    <w:rStyle w:val="Tekstvantijdelijkeaanduiding"/>
                    <w:lang w:val="en-GB"/>
                  </w:rPr>
                  <w:t>Click or tap here to enter text.</w:t>
                </w:r>
              </w:sdtContent>
            </w:sdt>
          </w:p>
        </w:tc>
      </w:tr>
    </w:tbl>
    <w:p w14:paraId="479C918F"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32E8C4BF" wp14:editId="26D0B432">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8C4BF"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24269267"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6CB467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5C88FFE0"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r w:rsidR="008A2B7E" w:rsidRPr="00E517FF">
        <w:rPr>
          <w:rStyle w:val="Hyperlink"/>
        </w:rPr>
        <w:t>Versiebeheer</w:t>
      </w:r>
      <w:bookmarkEnd w:id="3"/>
      <w:bookmarkEnd w:id="4"/>
      <w:r>
        <w:fldChar w:fldCharType="end"/>
      </w:r>
    </w:p>
    <w:p w14:paraId="0ECD27EB"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90826D5"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F81194A" w14:textId="77777777" w:rsidR="008A2B7E" w:rsidRPr="007A0E59" w:rsidRDefault="008A2B7E" w:rsidP="00AF55D5">
            <w:pPr>
              <w:pStyle w:val="Geenafstand"/>
            </w:pPr>
            <w:r w:rsidRPr="007A0E59">
              <w:t>Datum</w:t>
            </w:r>
          </w:p>
        </w:tc>
        <w:tc>
          <w:tcPr>
            <w:tcW w:w="788" w:type="dxa"/>
          </w:tcPr>
          <w:p w14:paraId="46B4318E"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09DDF03A"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22559A2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5AB09593"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8C69098" w14:textId="026DADDD" w:rsidR="008A2B7E" w:rsidRPr="007A0E59" w:rsidRDefault="00755423" w:rsidP="00AF55D5">
            <w:pPr>
              <w:pStyle w:val="Geenafstand"/>
              <w:jc w:val="center"/>
              <w:rPr>
                <w:b w:val="0"/>
              </w:rPr>
            </w:pPr>
            <w:r>
              <w:rPr>
                <w:b w:val="0"/>
              </w:rPr>
              <w:t>18-02-2022</w:t>
            </w:r>
          </w:p>
        </w:tc>
        <w:tc>
          <w:tcPr>
            <w:tcW w:w="788" w:type="dxa"/>
          </w:tcPr>
          <w:p w14:paraId="54A6018B" w14:textId="6C8B6905" w:rsidR="008A2B7E" w:rsidRPr="007A0E59" w:rsidRDefault="00755423"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7F9601AA" w14:textId="44D2AB6F" w:rsidR="008A2B7E" w:rsidRPr="007A0E59" w:rsidRDefault="00755423" w:rsidP="008A2B7E">
            <w:pPr>
              <w:pStyle w:val="Geenafstand"/>
              <w:cnfStyle w:val="000000100000" w:firstRow="0" w:lastRow="0" w:firstColumn="0" w:lastColumn="0" w:oddVBand="0" w:evenVBand="0" w:oddHBand="1" w:evenHBand="0" w:firstRowFirstColumn="0" w:firstRowLastColumn="0" w:lastRowFirstColumn="0" w:lastRowLastColumn="0"/>
            </w:pPr>
            <w:r>
              <w:t>Robin</w:t>
            </w:r>
          </w:p>
        </w:tc>
        <w:tc>
          <w:tcPr>
            <w:tcW w:w="5339" w:type="dxa"/>
          </w:tcPr>
          <w:p w14:paraId="38CAE499"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53EC54A"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36719FE" w14:textId="77777777" w:rsidR="008A2B7E" w:rsidRPr="007A0E59" w:rsidRDefault="008A2B7E" w:rsidP="00AF55D5">
            <w:pPr>
              <w:pStyle w:val="Geenafstand"/>
              <w:jc w:val="center"/>
              <w:rPr>
                <w:b w:val="0"/>
              </w:rPr>
            </w:pPr>
          </w:p>
        </w:tc>
        <w:tc>
          <w:tcPr>
            <w:tcW w:w="788" w:type="dxa"/>
          </w:tcPr>
          <w:p w14:paraId="655D0D32"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3DD034E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78A0716"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D184F87"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42369BE" w14:textId="77777777" w:rsidR="008A2B7E" w:rsidRPr="007A0E59" w:rsidRDefault="008A2B7E" w:rsidP="00AF55D5">
            <w:pPr>
              <w:pStyle w:val="Geenafstand"/>
              <w:jc w:val="center"/>
              <w:rPr>
                <w:b w:val="0"/>
              </w:rPr>
            </w:pPr>
          </w:p>
        </w:tc>
        <w:tc>
          <w:tcPr>
            <w:tcW w:w="788" w:type="dxa"/>
          </w:tcPr>
          <w:p w14:paraId="6D9C9143"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A7D9F1E"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304E0B68"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0F82AC09"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8AFB11A" w14:textId="77777777" w:rsidR="008A2B7E" w:rsidRPr="007A0E59" w:rsidRDefault="008A2B7E" w:rsidP="00AF55D5">
            <w:pPr>
              <w:pStyle w:val="Geenafstand"/>
              <w:jc w:val="center"/>
              <w:rPr>
                <w:b w:val="0"/>
              </w:rPr>
            </w:pPr>
          </w:p>
        </w:tc>
        <w:tc>
          <w:tcPr>
            <w:tcW w:w="788" w:type="dxa"/>
          </w:tcPr>
          <w:p w14:paraId="372A2217"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6A98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226B7560"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230E85AD" w14:textId="77777777" w:rsidR="008A2B7E" w:rsidRPr="007A0E59" w:rsidRDefault="008A2B7E" w:rsidP="008A2B7E">
      <w:pPr>
        <w:pStyle w:val="Geenafstand"/>
      </w:pPr>
    </w:p>
    <w:p w14:paraId="7F2AFE5B" w14:textId="77777777" w:rsidR="008A2B7E" w:rsidRPr="007A0E59" w:rsidRDefault="008A2B7E">
      <w:r w:rsidRPr="007A0E59">
        <w:br w:type="page"/>
      </w:r>
    </w:p>
    <w:p w14:paraId="2F6CF853" w14:textId="77777777" w:rsidR="009D7294" w:rsidRPr="007A0E59" w:rsidRDefault="00AE77F4" w:rsidP="009D7294">
      <w:pPr>
        <w:pStyle w:val="Header1inhoudsopave"/>
      </w:pPr>
      <w:hyperlink r:id="rId12" w:anchor="h.p_LqQOy3HgMP51" w:history="1">
        <w:r w:rsidR="008A2B7E" w:rsidRPr="00E517FF">
          <w:rPr>
            <w:rStyle w:val="Hyperlink"/>
          </w:rPr>
          <w:t>Inhoudsopgave</w:t>
        </w:r>
      </w:hyperlink>
    </w:p>
    <w:p w14:paraId="027F4705" w14:textId="77777777" w:rsidR="009D7294" w:rsidRPr="007A0E59" w:rsidRDefault="009D7294" w:rsidP="009D7294">
      <w:pPr>
        <w:pStyle w:val="Geenafstand"/>
      </w:pPr>
    </w:p>
    <w:p w14:paraId="67D44D80" w14:textId="77777777" w:rsidR="0058638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5827124" w:history="1">
        <w:r w:rsidR="0058638E" w:rsidRPr="005E5A4B">
          <w:rPr>
            <w:rStyle w:val="Hyperlink"/>
            <w:noProof/>
          </w:rPr>
          <w:t>Versiebeheer</w:t>
        </w:r>
        <w:r w:rsidR="0058638E">
          <w:rPr>
            <w:noProof/>
            <w:webHidden/>
          </w:rPr>
          <w:tab/>
        </w:r>
        <w:r w:rsidR="0058638E">
          <w:rPr>
            <w:noProof/>
            <w:webHidden/>
          </w:rPr>
          <w:fldChar w:fldCharType="begin"/>
        </w:r>
        <w:r w:rsidR="0058638E">
          <w:rPr>
            <w:noProof/>
            <w:webHidden/>
          </w:rPr>
          <w:instrText xml:space="preserve"> PAGEREF _Toc5827124 \h </w:instrText>
        </w:r>
        <w:r w:rsidR="0058638E">
          <w:rPr>
            <w:noProof/>
            <w:webHidden/>
          </w:rPr>
        </w:r>
        <w:r w:rsidR="0058638E">
          <w:rPr>
            <w:noProof/>
            <w:webHidden/>
          </w:rPr>
          <w:fldChar w:fldCharType="separate"/>
        </w:r>
        <w:r w:rsidR="00E517FF">
          <w:rPr>
            <w:noProof/>
            <w:webHidden/>
          </w:rPr>
          <w:t>2</w:t>
        </w:r>
        <w:r w:rsidR="0058638E">
          <w:rPr>
            <w:noProof/>
            <w:webHidden/>
          </w:rPr>
          <w:fldChar w:fldCharType="end"/>
        </w:r>
      </w:hyperlink>
    </w:p>
    <w:p w14:paraId="56AE1AAB" w14:textId="77777777" w:rsidR="0058638E" w:rsidRDefault="00AE77F4">
      <w:pPr>
        <w:pStyle w:val="Inhopg1"/>
        <w:tabs>
          <w:tab w:val="right" w:leader="dot" w:pos="9062"/>
        </w:tabs>
        <w:rPr>
          <w:rFonts w:eastAsiaTheme="minorEastAsia"/>
          <w:noProof/>
          <w:lang w:eastAsia="nl-NL"/>
        </w:rPr>
      </w:pPr>
      <w:hyperlink w:anchor="_Toc5827125" w:history="1">
        <w:r w:rsidR="0058638E" w:rsidRPr="005E5A4B">
          <w:rPr>
            <w:rStyle w:val="Hyperlink"/>
            <w:noProof/>
          </w:rPr>
          <w:t>Inleiding</w:t>
        </w:r>
        <w:r w:rsidR="0058638E">
          <w:rPr>
            <w:noProof/>
            <w:webHidden/>
          </w:rPr>
          <w:tab/>
        </w:r>
        <w:r w:rsidR="0058638E">
          <w:rPr>
            <w:noProof/>
            <w:webHidden/>
          </w:rPr>
          <w:fldChar w:fldCharType="begin"/>
        </w:r>
        <w:r w:rsidR="0058638E">
          <w:rPr>
            <w:noProof/>
            <w:webHidden/>
          </w:rPr>
          <w:instrText xml:space="preserve"> PAGEREF _Toc5827125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7041E391" w14:textId="77777777" w:rsidR="0058638E" w:rsidRDefault="00AE77F4">
      <w:pPr>
        <w:pStyle w:val="Inhopg2"/>
        <w:tabs>
          <w:tab w:val="right" w:leader="dot" w:pos="9062"/>
        </w:tabs>
        <w:rPr>
          <w:rFonts w:eastAsiaTheme="minorEastAsia"/>
          <w:noProof/>
          <w:lang w:eastAsia="nl-NL"/>
        </w:rPr>
      </w:pPr>
      <w:hyperlink w:anchor="_Toc5827126" w:history="1">
        <w:r w:rsidR="0058638E" w:rsidRPr="005E5A4B">
          <w:rPr>
            <w:rStyle w:val="Hyperlink"/>
            <w:noProof/>
          </w:rPr>
          <w:t>Over dit document</w:t>
        </w:r>
        <w:r w:rsidR="0058638E">
          <w:rPr>
            <w:noProof/>
            <w:webHidden/>
          </w:rPr>
          <w:tab/>
        </w:r>
        <w:r w:rsidR="0058638E">
          <w:rPr>
            <w:noProof/>
            <w:webHidden/>
          </w:rPr>
          <w:fldChar w:fldCharType="begin"/>
        </w:r>
        <w:r w:rsidR="0058638E">
          <w:rPr>
            <w:noProof/>
            <w:webHidden/>
          </w:rPr>
          <w:instrText xml:space="preserve"> PAGEREF _Toc5827126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2AC41C86" w14:textId="77777777" w:rsidR="0058638E" w:rsidRDefault="00AE77F4">
      <w:pPr>
        <w:pStyle w:val="Inhopg2"/>
        <w:tabs>
          <w:tab w:val="right" w:leader="dot" w:pos="9062"/>
        </w:tabs>
        <w:rPr>
          <w:rFonts w:eastAsiaTheme="minorEastAsia"/>
          <w:noProof/>
          <w:lang w:eastAsia="nl-NL"/>
        </w:rPr>
      </w:pPr>
      <w:hyperlink w:anchor="_Toc5827127" w:history="1">
        <w:r w:rsidR="0058638E" w:rsidRPr="005E5A4B">
          <w:rPr>
            <w:rStyle w:val="Hyperlink"/>
            <w:noProof/>
          </w:rPr>
          <w:t>Over het project en de opdrachtgever</w:t>
        </w:r>
        <w:r w:rsidR="0058638E">
          <w:rPr>
            <w:noProof/>
            <w:webHidden/>
          </w:rPr>
          <w:tab/>
        </w:r>
        <w:r w:rsidR="0058638E">
          <w:rPr>
            <w:noProof/>
            <w:webHidden/>
          </w:rPr>
          <w:fldChar w:fldCharType="begin"/>
        </w:r>
        <w:r w:rsidR="0058638E">
          <w:rPr>
            <w:noProof/>
            <w:webHidden/>
          </w:rPr>
          <w:instrText xml:space="preserve"> PAGEREF _Toc5827127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0871B6B" w14:textId="77777777" w:rsidR="0058638E" w:rsidRDefault="00AE77F4">
      <w:pPr>
        <w:pStyle w:val="Inhopg1"/>
        <w:tabs>
          <w:tab w:val="right" w:leader="dot" w:pos="9062"/>
        </w:tabs>
        <w:rPr>
          <w:rFonts w:eastAsiaTheme="minorEastAsia"/>
          <w:noProof/>
          <w:lang w:eastAsia="nl-NL"/>
        </w:rPr>
      </w:pPr>
      <w:hyperlink w:anchor="_Toc5827128" w:history="1">
        <w:r w:rsidR="0058638E" w:rsidRPr="005E5A4B">
          <w:rPr>
            <w:rStyle w:val="Hyperlink"/>
            <w:noProof/>
          </w:rPr>
          <w:t>Actoren</w:t>
        </w:r>
        <w:r w:rsidR="0058638E">
          <w:rPr>
            <w:noProof/>
            <w:webHidden/>
          </w:rPr>
          <w:tab/>
        </w:r>
        <w:r w:rsidR="0058638E">
          <w:rPr>
            <w:noProof/>
            <w:webHidden/>
          </w:rPr>
          <w:fldChar w:fldCharType="begin"/>
        </w:r>
        <w:r w:rsidR="0058638E">
          <w:rPr>
            <w:noProof/>
            <w:webHidden/>
          </w:rPr>
          <w:instrText xml:space="preserve"> PAGEREF _Toc5827128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1A33B070" w14:textId="77777777" w:rsidR="0058638E" w:rsidRDefault="00AE77F4">
      <w:pPr>
        <w:pStyle w:val="Inhopg1"/>
        <w:tabs>
          <w:tab w:val="right" w:leader="dot" w:pos="9062"/>
        </w:tabs>
        <w:rPr>
          <w:rFonts w:eastAsiaTheme="minorEastAsia"/>
          <w:noProof/>
          <w:lang w:eastAsia="nl-NL"/>
        </w:rPr>
      </w:pPr>
      <w:hyperlink w:anchor="_Toc5827129" w:history="1">
        <w:r w:rsidR="0058638E" w:rsidRPr="005E5A4B">
          <w:rPr>
            <w:rStyle w:val="Hyperlink"/>
            <w:noProof/>
          </w:rPr>
          <w:t>Functionele eisen en omschrijving</w:t>
        </w:r>
        <w:r w:rsidR="0058638E">
          <w:rPr>
            <w:noProof/>
            <w:webHidden/>
          </w:rPr>
          <w:tab/>
        </w:r>
        <w:r w:rsidR="0058638E">
          <w:rPr>
            <w:noProof/>
            <w:webHidden/>
          </w:rPr>
          <w:fldChar w:fldCharType="begin"/>
        </w:r>
        <w:r w:rsidR="0058638E">
          <w:rPr>
            <w:noProof/>
            <w:webHidden/>
          </w:rPr>
          <w:instrText xml:space="preserve"> PAGEREF _Toc5827129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C0486FD" w14:textId="77777777" w:rsidR="0058638E" w:rsidRDefault="00AE77F4">
      <w:pPr>
        <w:pStyle w:val="Inhopg2"/>
        <w:tabs>
          <w:tab w:val="right" w:leader="dot" w:pos="9062"/>
        </w:tabs>
        <w:rPr>
          <w:rFonts w:eastAsiaTheme="minorEastAsia"/>
          <w:noProof/>
          <w:lang w:eastAsia="nl-NL"/>
        </w:rPr>
      </w:pPr>
      <w:hyperlink w:anchor="_Toc5827130" w:history="1">
        <w:r w:rsidR="0058638E" w:rsidRPr="005E5A4B">
          <w:rPr>
            <w:rStyle w:val="Hyperlink"/>
            <w:noProof/>
          </w:rPr>
          <w:t>Functie: Login</w:t>
        </w:r>
        <w:r w:rsidR="0058638E">
          <w:rPr>
            <w:noProof/>
            <w:webHidden/>
          </w:rPr>
          <w:tab/>
        </w:r>
        <w:r w:rsidR="0058638E">
          <w:rPr>
            <w:noProof/>
            <w:webHidden/>
          </w:rPr>
          <w:fldChar w:fldCharType="begin"/>
        </w:r>
        <w:r w:rsidR="0058638E">
          <w:rPr>
            <w:noProof/>
            <w:webHidden/>
          </w:rPr>
          <w:instrText xml:space="preserve"> PAGEREF _Toc5827130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4BB6AA1" w14:textId="77777777" w:rsidR="0058638E" w:rsidRDefault="00AE77F4">
      <w:pPr>
        <w:pStyle w:val="Inhopg2"/>
        <w:tabs>
          <w:tab w:val="right" w:leader="dot" w:pos="9062"/>
        </w:tabs>
        <w:rPr>
          <w:rFonts w:eastAsiaTheme="minorEastAsia"/>
          <w:noProof/>
          <w:lang w:eastAsia="nl-NL"/>
        </w:rPr>
      </w:pPr>
      <w:hyperlink w:anchor="_Toc5827131" w:history="1">
        <w:r w:rsidR="0058638E" w:rsidRPr="005E5A4B">
          <w:rPr>
            <w:rStyle w:val="Hyperlink"/>
            <w:noProof/>
          </w:rPr>
          <w:t>Functie: Functienaam 2</w:t>
        </w:r>
        <w:r w:rsidR="0058638E">
          <w:rPr>
            <w:noProof/>
            <w:webHidden/>
          </w:rPr>
          <w:tab/>
        </w:r>
        <w:r w:rsidR="0058638E">
          <w:rPr>
            <w:noProof/>
            <w:webHidden/>
          </w:rPr>
          <w:fldChar w:fldCharType="begin"/>
        </w:r>
        <w:r w:rsidR="0058638E">
          <w:rPr>
            <w:noProof/>
            <w:webHidden/>
          </w:rPr>
          <w:instrText xml:space="preserve"> PAGEREF _Toc5827131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4F690B6" w14:textId="77777777" w:rsidR="0058638E" w:rsidRDefault="00AE77F4">
      <w:pPr>
        <w:pStyle w:val="Inhopg2"/>
        <w:tabs>
          <w:tab w:val="right" w:leader="dot" w:pos="9062"/>
        </w:tabs>
        <w:rPr>
          <w:rFonts w:eastAsiaTheme="minorEastAsia"/>
          <w:noProof/>
          <w:lang w:eastAsia="nl-NL"/>
        </w:rPr>
      </w:pPr>
      <w:hyperlink w:anchor="_Toc5827132" w:history="1">
        <w:r w:rsidR="0058638E" w:rsidRPr="005E5A4B">
          <w:rPr>
            <w:rStyle w:val="Hyperlink"/>
            <w:noProof/>
          </w:rPr>
          <w:t>Functie: Functienaam 3</w:t>
        </w:r>
        <w:r w:rsidR="0058638E">
          <w:rPr>
            <w:noProof/>
            <w:webHidden/>
          </w:rPr>
          <w:tab/>
        </w:r>
        <w:r w:rsidR="0058638E">
          <w:rPr>
            <w:noProof/>
            <w:webHidden/>
          </w:rPr>
          <w:fldChar w:fldCharType="begin"/>
        </w:r>
        <w:r w:rsidR="0058638E">
          <w:rPr>
            <w:noProof/>
            <w:webHidden/>
          </w:rPr>
          <w:instrText xml:space="preserve"> PAGEREF _Toc5827132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021A5104" w14:textId="77777777" w:rsidR="0058638E" w:rsidRDefault="00AE77F4">
      <w:pPr>
        <w:pStyle w:val="Inhopg1"/>
        <w:tabs>
          <w:tab w:val="right" w:leader="dot" w:pos="9062"/>
        </w:tabs>
        <w:rPr>
          <w:rFonts w:eastAsiaTheme="minorEastAsia"/>
          <w:noProof/>
          <w:lang w:eastAsia="nl-NL"/>
        </w:rPr>
      </w:pPr>
      <w:hyperlink w:anchor="_Toc5827133" w:history="1">
        <w:r w:rsidR="0058638E" w:rsidRPr="005E5A4B">
          <w:rPr>
            <w:rStyle w:val="Hyperlink"/>
            <w:noProof/>
          </w:rPr>
          <w:t>Navigatiestructuur</w:t>
        </w:r>
        <w:r w:rsidR="0058638E">
          <w:rPr>
            <w:noProof/>
            <w:webHidden/>
          </w:rPr>
          <w:tab/>
        </w:r>
        <w:r w:rsidR="0058638E">
          <w:rPr>
            <w:noProof/>
            <w:webHidden/>
          </w:rPr>
          <w:fldChar w:fldCharType="begin"/>
        </w:r>
        <w:r w:rsidR="0058638E">
          <w:rPr>
            <w:noProof/>
            <w:webHidden/>
          </w:rPr>
          <w:instrText xml:space="preserve"> PAGEREF _Toc5827133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46A2B116" w14:textId="77777777" w:rsidR="0058638E" w:rsidRDefault="00AE77F4">
      <w:pPr>
        <w:pStyle w:val="Inhopg1"/>
        <w:tabs>
          <w:tab w:val="right" w:leader="dot" w:pos="9062"/>
        </w:tabs>
        <w:rPr>
          <w:rFonts w:eastAsiaTheme="minorEastAsia"/>
          <w:noProof/>
          <w:lang w:eastAsia="nl-NL"/>
        </w:rPr>
      </w:pPr>
      <w:hyperlink w:anchor="_Toc5827134" w:history="1">
        <w:r w:rsidR="0058638E" w:rsidRPr="005E5A4B">
          <w:rPr>
            <w:rStyle w:val="Hyperlink"/>
            <w:noProof/>
          </w:rPr>
          <w:t>Akkoord opdrachtgever</w:t>
        </w:r>
        <w:r w:rsidR="0058638E">
          <w:rPr>
            <w:noProof/>
            <w:webHidden/>
          </w:rPr>
          <w:tab/>
        </w:r>
        <w:r w:rsidR="0058638E">
          <w:rPr>
            <w:noProof/>
            <w:webHidden/>
          </w:rPr>
          <w:fldChar w:fldCharType="begin"/>
        </w:r>
        <w:r w:rsidR="0058638E">
          <w:rPr>
            <w:noProof/>
            <w:webHidden/>
          </w:rPr>
          <w:instrText xml:space="preserve"> PAGEREF _Toc5827134 \h </w:instrText>
        </w:r>
        <w:r w:rsidR="0058638E">
          <w:rPr>
            <w:noProof/>
            <w:webHidden/>
          </w:rPr>
        </w:r>
        <w:r w:rsidR="0058638E">
          <w:rPr>
            <w:noProof/>
            <w:webHidden/>
          </w:rPr>
          <w:fldChar w:fldCharType="separate"/>
        </w:r>
        <w:r w:rsidR="00E517FF">
          <w:rPr>
            <w:noProof/>
            <w:webHidden/>
          </w:rPr>
          <w:t>3</w:t>
        </w:r>
        <w:r w:rsidR="0058638E">
          <w:rPr>
            <w:noProof/>
            <w:webHidden/>
          </w:rPr>
          <w:fldChar w:fldCharType="end"/>
        </w:r>
      </w:hyperlink>
    </w:p>
    <w:p w14:paraId="6A708065" w14:textId="77777777" w:rsidR="009D7294" w:rsidRPr="007A0E59" w:rsidRDefault="009D7294" w:rsidP="009D7294">
      <w:r w:rsidRPr="007A0E59">
        <w:fldChar w:fldCharType="end"/>
      </w:r>
    </w:p>
    <w:p w14:paraId="78FA86A5" w14:textId="77777777" w:rsidR="008A2B7E" w:rsidRPr="007A0E59" w:rsidRDefault="008A2B7E" w:rsidP="0015692D">
      <w:pPr>
        <w:pStyle w:val="Geenafstand"/>
      </w:pPr>
    </w:p>
    <w:p w14:paraId="3E0C4D9F" w14:textId="77777777" w:rsidR="008A2B7E" w:rsidRPr="007A0E59" w:rsidRDefault="008A2B7E" w:rsidP="0015692D">
      <w:pPr>
        <w:pStyle w:val="Geenafstand"/>
      </w:pPr>
      <w:r w:rsidRPr="007A0E59">
        <w:br/>
      </w:r>
    </w:p>
    <w:p w14:paraId="790A92F7" w14:textId="77777777" w:rsidR="008A2B7E" w:rsidRPr="007A0E59" w:rsidRDefault="008A2B7E" w:rsidP="0015692D">
      <w:pPr>
        <w:pStyle w:val="Geenafstand"/>
      </w:pPr>
      <w:r w:rsidRPr="007A0E59">
        <w:br w:type="page"/>
      </w:r>
    </w:p>
    <w:bookmarkStart w:id="5" w:name="_Toc2080248"/>
    <w:bookmarkStart w:id="6" w:name="_Toc5827125"/>
    <w:p w14:paraId="25B51581"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r w:rsidR="0015692D" w:rsidRPr="00E517FF">
        <w:rPr>
          <w:rStyle w:val="Hyperlink"/>
        </w:rPr>
        <w:t>Inleiding</w:t>
      </w:r>
      <w:bookmarkEnd w:id="5"/>
      <w:bookmarkEnd w:id="6"/>
      <w:r>
        <w:fldChar w:fldCharType="end"/>
      </w:r>
    </w:p>
    <w:p w14:paraId="2F06AE6F" w14:textId="77777777" w:rsidR="00A50A4E" w:rsidRPr="007A0E59" w:rsidRDefault="00C27281" w:rsidP="00C27281">
      <w:pPr>
        <w:pStyle w:val="Kop2"/>
      </w:pPr>
      <w:bookmarkStart w:id="7" w:name="_Toc2080249"/>
      <w:bookmarkStart w:id="8" w:name="_Toc5827126"/>
      <w:r w:rsidRPr="007A0E59">
        <w:t xml:space="preserve">Over </w:t>
      </w:r>
      <w:r w:rsidR="007739E7" w:rsidRPr="007A0E59">
        <w:t xml:space="preserve">dit </w:t>
      </w:r>
      <w:r w:rsidRPr="007A0E59">
        <w:t>document</w:t>
      </w:r>
      <w:bookmarkEnd w:id="7"/>
      <w:bookmarkEnd w:id="8"/>
    </w:p>
    <w:p w14:paraId="2E5EB77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02B1DDC0" w14:textId="77777777" w:rsidR="00741E0E" w:rsidRPr="007A0E59" w:rsidRDefault="00741E0E" w:rsidP="00AF55D5">
      <w:pPr>
        <w:pStyle w:val="Kop2"/>
      </w:pPr>
      <w:bookmarkStart w:id="9" w:name="_Toc2080250"/>
      <w:bookmarkStart w:id="10" w:name="_Toc5827127"/>
      <w:r w:rsidRPr="007A0E59">
        <w:t>Over het project en de opdrachtgever</w:t>
      </w:r>
      <w:bookmarkEnd w:id="9"/>
      <w:bookmarkEnd w:id="10"/>
    </w:p>
    <w:p w14:paraId="7C94D016" w14:textId="77777777" w:rsidR="00C27281" w:rsidRPr="007A0E59" w:rsidRDefault="0096379F" w:rsidP="00AF55D5">
      <w:r w:rsidRPr="007A0E59">
        <w:t xml:space="preserve">. . . </w:t>
      </w:r>
    </w:p>
    <w:p w14:paraId="73FFC4D1" w14:textId="77777777" w:rsidR="0015692D" w:rsidRPr="007A0E59" w:rsidRDefault="0015692D">
      <w:r w:rsidRPr="007A0E59">
        <w:br w:type="page"/>
      </w:r>
    </w:p>
    <w:p w14:paraId="362E7B31" w14:textId="77777777" w:rsidR="0015692D" w:rsidRPr="007A0E59" w:rsidRDefault="0015692D" w:rsidP="0015692D">
      <w:pPr>
        <w:pStyle w:val="Geenafstand"/>
      </w:pPr>
    </w:p>
    <w:bookmarkStart w:id="11" w:name="_Toc2080251"/>
    <w:bookmarkStart w:id="12" w:name="_Toc5827128"/>
    <w:p w14:paraId="3038C49E"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r w:rsidR="00302DD0" w:rsidRPr="00E517FF">
        <w:rPr>
          <w:rStyle w:val="Hyperlink"/>
        </w:rPr>
        <w:t>Actoren</w:t>
      </w:r>
      <w:bookmarkEnd w:id="11"/>
      <w:bookmarkEnd w:id="12"/>
      <w:r>
        <w:fldChar w:fldCharType="end"/>
      </w:r>
    </w:p>
    <w:p w14:paraId="0CDBB59F" w14:textId="77777777" w:rsidR="00302DD0" w:rsidRPr="007A0E59" w:rsidRDefault="00302DD0" w:rsidP="00302DD0">
      <w:r w:rsidRPr="007A0E59">
        <w:t>De applicatie kan gebruikt worden door de volgende actoren (rollen):</w:t>
      </w:r>
    </w:p>
    <w:p w14:paraId="63D34E88" w14:textId="4D60E4B5" w:rsidR="00302DD0" w:rsidRDefault="00755423" w:rsidP="00302DD0">
      <w:pPr>
        <w:pStyle w:val="Lijstalinea"/>
        <w:numPr>
          <w:ilvl w:val="0"/>
          <w:numId w:val="1"/>
        </w:numPr>
      </w:pPr>
      <w:r>
        <w:t>user</w:t>
      </w:r>
    </w:p>
    <w:p w14:paraId="4AD9F352" w14:textId="1E7AF8F9" w:rsidR="006B384F" w:rsidRDefault="00755423" w:rsidP="00302DD0">
      <w:pPr>
        <w:pStyle w:val="Lijstalinea"/>
        <w:numPr>
          <w:ilvl w:val="0"/>
          <w:numId w:val="1"/>
        </w:numPr>
      </w:pPr>
      <w:r>
        <w:t>gast</w:t>
      </w:r>
    </w:p>
    <w:p w14:paraId="32126F2D" w14:textId="222F7E7F" w:rsidR="00BA5078" w:rsidRDefault="00BA5078" w:rsidP="00302DD0">
      <w:pPr>
        <w:pStyle w:val="Lijstalinea"/>
        <w:numPr>
          <w:ilvl w:val="0"/>
          <w:numId w:val="1"/>
        </w:numPr>
      </w:pPr>
      <w:r>
        <w:t>Admin</w:t>
      </w:r>
    </w:p>
    <w:p w14:paraId="21B6A8A2" w14:textId="5297BA43" w:rsidR="00BA5078" w:rsidRPr="007A0E59" w:rsidRDefault="00755423" w:rsidP="00302DD0">
      <w:pPr>
        <w:pStyle w:val="Lijstalinea"/>
        <w:numPr>
          <w:ilvl w:val="0"/>
          <w:numId w:val="1"/>
        </w:numPr>
      </w:pPr>
      <w:r>
        <w:t>koerier</w:t>
      </w:r>
    </w:p>
    <w:bookmarkStart w:id="13" w:name="_Toc2080252"/>
    <w:bookmarkStart w:id="14" w:name="_Toc5827129"/>
    <w:p w14:paraId="3C7892F8" w14:textId="77777777"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2F9DAFB7" wp14:editId="4F6AD93E">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DAFB7"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" stroked="f">
                <v:textbox>
                  <w:txbxContent>
                    <w:p w14:paraId="7725EA7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3"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78AB0C95"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550E9DD3" w14:textId="77777777" w:rsidR="00302DD0" w:rsidRPr="007A0E59" w:rsidRDefault="004D20EB" w:rsidP="00302DD0">
      <w:pPr>
        <w:pStyle w:val="Kop2"/>
      </w:pPr>
      <w:bookmarkStart w:id="15" w:name="_Toc2080253"/>
      <w:bookmarkStart w:id="16" w:name="_Toc5827130"/>
      <w:r w:rsidRPr="007A0E59">
        <w:t xml:space="preserve">Functie: </w:t>
      </w:r>
      <w:r w:rsidR="00302DD0" w:rsidRPr="007A0E59">
        <w:t>Login</w:t>
      </w:r>
      <w:bookmarkEnd w:id="15"/>
      <w:bookmarkEnd w:id="16"/>
    </w:p>
    <w:p w14:paraId="2CC97E7F" w14:textId="77777777" w:rsidR="00302DD0" w:rsidRPr="007A0E59" w:rsidRDefault="00302DD0" w:rsidP="00302DD0">
      <w:pPr>
        <w:pStyle w:val="Kop3"/>
      </w:pPr>
      <w:bookmarkStart w:id="17" w:name="_Toc2080254"/>
      <w:r w:rsidRPr="007A0E59">
        <w:t>Functionele beschrijving</w:t>
      </w:r>
      <w:bookmarkEnd w:id="17"/>
    </w:p>
    <w:p w14:paraId="4906959E"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798F11C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1CA6B32E" w14:textId="77777777" w:rsidR="00302DD0" w:rsidRPr="007A0E59" w:rsidRDefault="00302DD0" w:rsidP="00302DD0">
            <w:r w:rsidRPr="007A0E59">
              <w:t>Naam</w:t>
            </w:r>
            <w:r w:rsidR="0096379F" w:rsidRPr="007A0E59">
              <w:t xml:space="preserve"> van de functie</w:t>
            </w:r>
          </w:p>
        </w:tc>
        <w:tc>
          <w:tcPr>
            <w:tcW w:w="6657" w:type="dxa"/>
          </w:tcPr>
          <w:p w14:paraId="4234AAF3" w14:textId="48AA8799" w:rsidR="00302DD0" w:rsidRP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ult="00302DD0" w:rsidP="00302DD0">
            <w:r w:rsidRPr="007A0E59">
              <w:t>Actor</w:t>
            </w:r>
          </w:p>
        </w:tc>
        <w:tc>
          <w:tcPr>
            <w:tcW w:w="6657" w:type="dxa"/>
          </w:tcPr>
          <w:p w14:paraId="37EF0786" w14:textId="40A1AFCF" w:rsidR="00302DD0" w:rsidRPr="007A0E59" w:rsidRDefault="006B384F" w:rsidP="00302DD0">
            <w:r>
              <w:t>User</w:t>
            </w:r>
          </w:p>
        </w:tc>
      </w:tr>
      <w:tr w:rsidR="00302DD0" w:rsidRPr="007A0E59" w14:paraId="4B55115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2DE7BFF" w14:textId="77777777" w:rsidR="00302DD0" w:rsidRPr="007A0E59" w:rsidRDefault="00302DD0" w:rsidP="00302DD0">
            <w:r w:rsidRPr="007A0E59">
              <w:t>Preconditie</w:t>
            </w:r>
          </w:p>
        </w:tc>
        <w:tc>
          <w:tcPr>
            <w:tcW w:w="6657" w:type="dxa"/>
          </w:tcPr>
          <w:p w14:paraId="5C47D8CD" w14:textId="7310E52B" w:rsidR="00302DD0" w:rsidRPr="007A0E59" w:rsidRDefault="006B384F" w:rsidP="00302DD0">
            <w:r>
              <w:t xml:space="preserve">Je moet uitgelogd zijn </w:t>
            </w:r>
          </w:p>
        </w:tc>
      </w:tr>
      <w:tr w:rsidR="00302DD0" w:rsidRPr="007A0E59" w14:paraId="34DA6239" w14:textId="77777777" w:rsidTr="00302DD0">
        <w:tc>
          <w:tcPr>
            <w:tcW w:w="2405" w:type="dxa"/>
          </w:tcPr>
          <w:p w14:paraId="1987A495" w14:textId="77777777" w:rsidR="00302DD0" w:rsidRPr="007A0E59" w:rsidRDefault="00302DD0" w:rsidP="00302DD0">
            <w:r w:rsidRPr="007A0E59">
              <w:t>Beschrijving</w:t>
            </w:r>
          </w:p>
        </w:tc>
        <w:tc>
          <w:tcPr>
            <w:tcW w:w="6657" w:type="dxa"/>
          </w:tcPr>
          <w:p w14:paraId="03C1976A" w14:textId="525FFA6A" w:rsidR="00302DD0" w:rsidRPr="007A0E59" w:rsidRDefault="006B384F" w:rsidP="006B384F">
            <w:pPr>
              <w:tabs>
                <w:tab w:val="left" w:pos="5115"/>
              </w:tabs>
            </w:pPr>
            <w:r>
              <w:t>Eerst moet je je email invullen en daarna vul je het wachtwoord in en dan klik je op de inlog knop</w:t>
            </w:r>
          </w:p>
        </w:tc>
      </w:tr>
      <w:tr w:rsidR="00302DD0" w:rsidRPr="007A0E59" w14:paraId="6CB09893"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8F6FEB2" w14:textId="77777777" w:rsidR="00302DD0" w:rsidRPr="007A0E59" w:rsidRDefault="00302DD0" w:rsidP="00302DD0">
            <w:r w:rsidRPr="007A0E59">
              <w:t>Uitzonderingen</w:t>
            </w:r>
          </w:p>
        </w:tc>
        <w:tc>
          <w:tcPr>
            <w:tcW w:w="6657" w:type="dxa"/>
          </w:tcPr>
          <w:p w14:paraId="7695D245" w14:textId="1311C2C5" w:rsidR="00302DD0" w:rsidRPr="007A0E59" w:rsidRDefault="006B384F" w:rsidP="00302DD0">
            <w:r>
              <w:t xml:space="preserve">Als email/wachtwoord niet klopt </w:t>
            </w:r>
            <w:r w:rsidR="002A63B1">
              <w:t>word je terug gestuur</w:t>
            </w:r>
            <w:r w:rsidR="00340575">
              <w:t>d</w:t>
            </w:r>
            <w:r w:rsidR="002A63B1">
              <w:t xml:space="preserve"> naar de login</w:t>
            </w:r>
          </w:p>
        </w:tc>
      </w:tr>
      <w:tr w:rsidR="00302DD0" w:rsidRPr="007A0E59" w14:paraId="0B323C31" w14:textId="77777777" w:rsidTr="00302DD0">
        <w:tc>
          <w:tcPr>
            <w:tcW w:w="2405" w:type="dxa"/>
          </w:tcPr>
          <w:p w14:paraId="4DDA34D1" w14:textId="77777777" w:rsidR="00302DD0" w:rsidRPr="007A0E59" w:rsidRDefault="00302DD0" w:rsidP="00302DD0">
            <w:r w:rsidRPr="007A0E59">
              <w:t>Postconditie</w:t>
            </w:r>
          </w:p>
        </w:tc>
        <w:tc>
          <w:tcPr>
            <w:tcW w:w="6657" w:type="dxa"/>
          </w:tcPr>
          <w:p w14:paraId="472901AE" w14:textId="10F60B24" w:rsidR="00302DD0" w:rsidRPr="007A0E59" w:rsidRDefault="006B384F" w:rsidP="00302DD0">
            <w:r>
              <w:t xml:space="preserve">Als email/wachtwoord kloppen dan ga je naar de </w:t>
            </w:r>
            <w:r w:rsidR="00755423">
              <w:t>home</w:t>
            </w:r>
            <w:r>
              <w:t xml:space="preserve"> pagina en ben je ingelogd</w:t>
            </w:r>
          </w:p>
        </w:tc>
      </w:tr>
    </w:tbl>
    <w:p w14:paraId="213BDE52" w14:textId="38B4E006" w:rsidR="00302DD0" w:rsidRPr="007A0E59" w:rsidRDefault="00302DD0" w:rsidP="00302DD0">
      <w:pPr>
        <w:pStyle w:val="Geenafstand"/>
      </w:pPr>
    </w:p>
    <w:bookmarkStart w:id="18" w:name="_Toc2080255"/>
    <w:p w14:paraId="10CCC450" w14:textId="77777777" w:rsidR="00302DD0" w:rsidRPr="007A0E59" w:rsidRDefault="00C72A17" w:rsidP="00302DD0">
      <w:pPr>
        <w:pStyle w:val="Kop3"/>
      </w:pPr>
      <w:r w:rsidRPr="007A0E59">
        <w:rPr>
          <w:noProof/>
        </w:rPr>
        <mc:AlternateContent>
          <mc:Choice Requires="wps">
            <w:drawing>
              <wp:anchor distT="45720" distB="45720" distL="114300" distR="114300" simplePos="0" relativeHeight="251677696" behindDoc="1" locked="0" layoutInCell="1" allowOverlap="1" wp14:anchorId="511D1097" wp14:editId="63124E5D">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D1097"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" stroked="f">
                <v:textbox>
                  <w:txbxContent>
                    <w:p w14:paraId="24EC4352"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18"/>
    </w:p>
    <w:p w14:paraId="1A93E058" w14:textId="4369365D" w:rsidR="00302DD0" w:rsidRPr="007A0E59" w:rsidRDefault="00302DD0" w:rsidP="00302DD0">
      <w:pPr>
        <w:pStyle w:val="Geenafstand"/>
      </w:pPr>
    </w:p>
    <w:p w14:paraId="36125B0C" w14:textId="4B3EB15E" w:rsidR="009D7294" w:rsidRPr="007A0E59" w:rsidRDefault="00085B9F" w:rsidP="00C72A17">
      <w:pPr>
        <w:jc w:val="center"/>
      </w:pPr>
      <w:r>
        <w:rPr>
          <w:noProof/>
        </w:rPr>
        <w:drawing>
          <wp:inline distT="0" distB="0" distL="0" distR="0" wp14:anchorId="3F275231" wp14:editId="628902FB">
            <wp:extent cx="3846195" cy="3497697"/>
            <wp:effectExtent l="0" t="0" r="1905"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3850387" cy="3501509"/>
                    </a:xfrm>
                    <a:prstGeom prst="rect">
                      <a:avLst/>
                    </a:prstGeom>
                  </pic:spPr>
                </pic:pic>
              </a:graphicData>
            </a:graphic>
          </wp:inline>
        </w:drawing>
      </w:r>
      <w:r w:rsidR="009D7294" w:rsidRPr="007A0E59">
        <w:br w:type="page"/>
      </w:r>
    </w:p>
    <w:p w14:paraId="793BB558" w14:textId="640218AF" w:rsidR="009D7294" w:rsidRPr="007A0E59" w:rsidRDefault="004D20EB" w:rsidP="00370158">
      <w:pPr>
        <w:pStyle w:val="Kop2"/>
      </w:pPr>
      <w:bookmarkStart w:id="19" w:name="_Toc2080256"/>
      <w:bookmarkStart w:id="20" w:name="_Toc5827131"/>
      <w:r w:rsidRPr="007A0E59">
        <w:lastRenderedPageBreak/>
        <w:t xml:space="preserve">Functie: </w:t>
      </w:r>
      <w:r w:rsidR="006B384F">
        <w:t>registreer</w:t>
      </w:r>
      <w:r w:rsidR="009D7294" w:rsidRPr="007A0E59">
        <w:t xml:space="preserve"> </w:t>
      </w:r>
      <w:bookmarkEnd w:id="19"/>
      <w:bookmarkEnd w:id="20"/>
    </w:p>
    <w:p w14:paraId="02A8F6F2" w14:textId="77777777" w:rsidR="009D7294" w:rsidRPr="007A0E59" w:rsidRDefault="009D7294" w:rsidP="009D7294">
      <w:pPr>
        <w:pStyle w:val="Kop3"/>
      </w:pPr>
      <w:bookmarkStart w:id="21" w:name="_Toc2080257"/>
      <w:r w:rsidRPr="007A0E59">
        <w:t>Functionele beschrijving</w:t>
      </w:r>
      <w:bookmarkEnd w:id="21"/>
    </w:p>
    <w:tbl>
      <w:tblPr>
        <w:tblStyle w:val="Rastertabel4-Accent1"/>
        <w:tblW w:w="0" w:type="auto"/>
        <w:tblLook w:val="0400" w:firstRow="0" w:lastRow="0" w:firstColumn="0" w:lastColumn="0" w:noHBand="0" w:noVBand="1"/>
      </w:tblPr>
      <w:tblGrid>
        <w:gridCol w:w="2405"/>
        <w:gridCol w:w="6657"/>
      </w:tblGrid>
      <w:tr w:rsidR="0096379F" w:rsidRPr="007A0E59" w14:paraId="351C8814"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7164CB3" w14:textId="77777777" w:rsidR="0096379F" w:rsidRPr="007A0E59" w:rsidRDefault="0096379F" w:rsidP="00F30FD7">
            <w:r w:rsidRPr="007A0E59">
              <w:t>Naam van de functie</w:t>
            </w:r>
          </w:p>
        </w:tc>
        <w:tc>
          <w:tcPr>
            <w:tcW w:w="6657" w:type="dxa"/>
          </w:tcPr>
          <w:p w14:paraId="1D893E02" w14:textId="2A79192A" w:rsidR="0096379F" w:rsidRPr="007A0E59" w:rsidRDefault="009107C8" w:rsidP="00F30FD7">
            <w:r>
              <w:t>Registreren</w:t>
            </w:r>
          </w:p>
        </w:tc>
      </w:tr>
      <w:tr w:rsidR="0096379F" w:rsidRPr="007A0E59" w14:paraId="07E44FB0" w14:textId="77777777" w:rsidTr="00F30FD7">
        <w:tc>
          <w:tcPr>
            <w:tcW w:w="2405" w:type="dxa"/>
          </w:tcPr>
          <w:p w14:paraId="229D2755" w14:textId="77777777" w:rsidR="0096379F" w:rsidRPr="007A0E59" w:rsidRDefault="0096379F" w:rsidP="00F30FD7">
            <w:r w:rsidRPr="007A0E59">
              <w:t>Actor</w:t>
            </w:r>
          </w:p>
        </w:tc>
        <w:tc>
          <w:tcPr>
            <w:tcW w:w="6657" w:type="dxa"/>
          </w:tcPr>
          <w:p w14:paraId="01FAA6F9" w14:textId="5485028C" w:rsidR="0096379F" w:rsidRPr="007A0E59" w:rsidRDefault="009107C8" w:rsidP="00F30FD7">
            <w:r>
              <w:t>G</w:t>
            </w:r>
            <w:r w:rsidR="00755423">
              <w:t>ast</w:t>
            </w:r>
          </w:p>
        </w:tc>
      </w:tr>
      <w:tr w:rsidR="0096379F" w:rsidRPr="007A0E59" w14:paraId="3A234379"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5CD1D360" w14:textId="77777777" w:rsidR="0096379F" w:rsidRPr="007A0E59" w:rsidRDefault="0096379F" w:rsidP="00F30FD7">
            <w:r w:rsidRPr="007A0E59">
              <w:t>Preconditie</w:t>
            </w:r>
          </w:p>
        </w:tc>
        <w:tc>
          <w:tcPr>
            <w:tcW w:w="6657" w:type="dxa"/>
          </w:tcPr>
          <w:p w14:paraId="78A702CC" w14:textId="14D9CBB7" w:rsidR="0096379F" w:rsidRPr="007A0E59" w:rsidRDefault="006B384F" w:rsidP="00F30FD7">
            <w:r>
              <w:t>Je moet uitgelogd zijn</w:t>
            </w:r>
          </w:p>
        </w:tc>
      </w:tr>
      <w:tr w:rsidR="0096379F" w:rsidRPr="007A0E59" w14:paraId="1B85AB21" w14:textId="77777777" w:rsidTr="00F30FD7">
        <w:tc>
          <w:tcPr>
            <w:tcW w:w="2405" w:type="dxa"/>
          </w:tcPr>
          <w:p w14:paraId="75E03A11" w14:textId="77777777" w:rsidR="0096379F" w:rsidRPr="007A0E59" w:rsidRDefault="0096379F" w:rsidP="00F30FD7">
            <w:r w:rsidRPr="007A0E59">
              <w:t>Beschrijving</w:t>
            </w:r>
          </w:p>
        </w:tc>
        <w:tc>
          <w:tcPr>
            <w:tcW w:w="6657" w:type="dxa"/>
          </w:tcPr>
          <w:p w14:paraId="7A05C5CC" w14:textId="77777777" w:rsidR="0096379F" w:rsidRDefault="006B384F" w:rsidP="00F30FD7">
            <w:r>
              <w:t>Je moet de volgende gevevens invullen:</w:t>
            </w:r>
          </w:p>
          <w:p w14:paraId="606FD06C" w14:textId="77777777" w:rsidR="00465A18" w:rsidRDefault="00465A18" w:rsidP="00465A18">
            <w:pPr>
              <w:pStyle w:val="Lijstalinea"/>
              <w:numPr>
                <w:ilvl w:val="0"/>
                <w:numId w:val="2"/>
              </w:numPr>
            </w:pPr>
            <w:r>
              <w:t>Naam</w:t>
            </w:r>
          </w:p>
          <w:p w14:paraId="3C9BA943" w14:textId="77777777" w:rsidR="00465A18" w:rsidRDefault="00465A18" w:rsidP="00465A18">
            <w:pPr>
              <w:pStyle w:val="Lijstalinea"/>
              <w:numPr>
                <w:ilvl w:val="0"/>
                <w:numId w:val="2"/>
              </w:numPr>
            </w:pPr>
            <w:r>
              <w:t>Tussenvoegsel</w:t>
            </w:r>
          </w:p>
          <w:p w14:paraId="3AB93AA5" w14:textId="77777777" w:rsidR="00465A18" w:rsidRDefault="00465A18" w:rsidP="00465A18">
            <w:pPr>
              <w:pStyle w:val="Lijstalinea"/>
              <w:numPr>
                <w:ilvl w:val="0"/>
                <w:numId w:val="2"/>
              </w:numPr>
            </w:pPr>
            <w:r>
              <w:t>Achternaam</w:t>
            </w:r>
          </w:p>
          <w:p w14:paraId="6F0B9478" w14:textId="77777777" w:rsidR="00465A18" w:rsidRDefault="00465A18" w:rsidP="00465A18">
            <w:pPr>
              <w:pStyle w:val="Lijstalinea"/>
              <w:numPr>
                <w:ilvl w:val="0"/>
                <w:numId w:val="2"/>
              </w:numPr>
            </w:pPr>
            <w:r>
              <w:t>Email</w:t>
            </w:r>
          </w:p>
          <w:p w14:paraId="2A4BB934" w14:textId="77777777" w:rsidR="00465A18" w:rsidRDefault="00465A18" w:rsidP="00465A18">
            <w:pPr>
              <w:pStyle w:val="Lijstalinea"/>
              <w:numPr>
                <w:ilvl w:val="0"/>
                <w:numId w:val="2"/>
              </w:numPr>
            </w:pPr>
            <w:r>
              <w:t>Wachtwoord</w:t>
            </w:r>
          </w:p>
          <w:p w14:paraId="360CD23D" w14:textId="77777777" w:rsidR="00465A18" w:rsidRDefault="00465A18" w:rsidP="00465A18">
            <w:pPr>
              <w:pStyle w:val="Lijstalinea"/>
              <w:numPr>
                <w:ilvl w:val="0"/>
                <w:numId w:val="2"/>
              </w:numPr>
            </w:pPr>
            <w:r>
              <w:t>Straatnaam</w:t>
            </w:r>
          </w:p>
          <w:p w14:paraId="24EA398A" w14:textId="77777777" w:rsidR="00465A18" w:rsidRDefault="00465A18" w:rsidP="00465A18">
            <w:pPr>
              <w:pStyle w:val="Lijstalinea"/>
              <w:numPr>
                <w:ilvl w:val="0"/>
                <w:numId w:val="2"/>
              </w:numPr>
            </w:pPr>
            <w:r>
              <w:t>Huisnummer</w:t>
            </w:r>
          </w:p>
          <w:p w14:paraId="48AE32A2" w14:textId="77777777" w:rsidR="00465A18" w:rsidRDefault="00465A18" w:rsidP="00465A18">
            <w:pPr>
              <w:pStyle w:val="Lijstalinea"/>
              <w:numPr>
                <w:ilvl w:val="0"/>
                <w:numId w:val="2"/>
              </w:numPr>
            </w:pPr>
            <w:r>
              <w:t>Postcode</w:t>
            </w:r>
          </w:p>
          <w:p w14:paraId="5DD93FF9" w14:textId="77777777" w:rsidR="00465A18" w:rsidRDefault="00465A18" w:rsidP="00465A18">
            <w:pPr>
              <w:pStyle w:val="Lijstalinea"/>
              <w:numPr>
                <w:ilvl w:val="0"/>
                <w:numId w:val="2"/>
              </w:numPr>
            </w:pPr>
            <w:r>
              <w:t>Woonplaats</w:t>
            </w:r>
          </w:p>
          <w:p w14:paraId="2AC26580" w14:textId="77777777" w:rsidR="006B384F" w:rsidRDefault="006B384F" w:rsidP="006B384F"/>
          <w:p w14:paraId="36209876" w14:textId="7E55F5DC" w:rsidR="006B384F" w:rsidRPr="007A0E59" w:rsidRDefault="006B384F" w:rsidP="006B384F">
            <w:r>
              <w:t>Vervolgens klik je op regist</w:t>
            </w:r>
            <w:r w:rsidR="00755423">
              <w:t>re</w:t>
            </w:r>
            <w:r>
              <w:t>er</w:t>
            </w:r>
          </w:p>
        </w:tc>
      </w:tr>
      <w:tr w:rsidR="0096379F" w:rsidRPr="007A0E59" w14:paraId="79AC2CCF"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202D6AB" w14:textId="77777777" w:rsidR="0096379F" w:rsidRPr="007A0E59" w:rsidRDefault="0096379F" w:rsidP="00F30FD7">
            <w:r w:rsidRPr="007A0E59">
              <w:t>Uitzonderingen</w:t>
            </w:r>
          </w:p>
        </w:tc>
        <w:tc>
          <w:tcPr>
            <w:tcW w:w="6657" w:type="dxa"/>
          </w:tcPr>
          <w:p w14:paraId="71F25B79" w14:textId="0A7377FD" w:rsidR="0096379F" w:rsidRPr="007A0E59" w:rsidRDefault="006B384F" w:rsidP="00F30FD7">
            <w:r>
              <w:t>Email mag een keer gebruikt worden</w:t>
            </w:r>
          </w:p>
        </w:tc>
      </w:tr>
      <w:tr w:rsidR="0096379F" w:rsidRPr="007A0E59" w14:paraId="5CBC5766" w14:textId="77777777" w:rsidTr="00F30FD7">
        <w:tc>
          <w:tcPr>
            <w:tcW w:w="2405" w:type="dxa"/>
          </w:tcPr>
          <w:p w14:paraId="5D400B24" w14:textId="77777777" w:rsidR="0096379F" w:rsidRPr="007A0E59" w:rsidRDefault="0096379F" w:rsidP="00F30FD7">
            <w:r w:rsidRPr="007A0E59">
              <w:t>Postconditie</w:t>
            </w:r>
          </w:p>
        </w:tc>
        <w:tc>
          <w:tcPr>
            <w:tcW w:w="6657" w:type="dxa"/>
          </w:tcPr>
          <w:p w14:paraId="7CF84D59" w14:textId="77E2F0A5" w:rsidR="0096379F" w:rsidRPr="007A0E59" w:rsidRDefault="006B384F" w:rsidP="00F30FD7">
            <w:r>
              <w:t>Account is aangemaakt</w:t>
            </w:r>
            <w:r w:rsidR="001C0228">
              <w:t xml:space="preserve"> en word naar de login gestuurd</w:t>
            </w:r>
          </w:p>
        </w:tc>
      </w:tr>
    </w:tbl>
    <w:p w14:paraId="4071DEDD" w14:textId="77777777" w:rsidR="009D7294" w:rsidRPr="007A0E59" w:rsidRDefault="009D7294" w:rsidP="009D7294">
      <w:pPr>
        <w:pStyle w:val="Geenafstand"/>
      </w:pPr>
    </w:p>
    <w:p w14:paraId="6B7F92F5" w14:textId="54E04119" w:rsidR="00370158" w:rsidRPr="007A0E59" w:rsidRDefault="009D7294" w:rsidP="009D7294">
      <w:pPr>
        <w:pStyle w:val="Kop3"/>
      </w:pPr>
      <w:bookmarkStart w:id="22" w:name="_Toc2080258"/>
      <w:r w:rsidRPr="007A0E59">
        <w:t>Wireframe</w:t>
      </w:r>
      <w:bookmarkEnd w:id="22"/>
      <w:r w:rsidR="00370158" w:rsidRPr="007A0E59">
        <w:t xml:space="preserve"> </w:t>
      </w:r>
    </w:p>
    <w:p w14:paraId="1835B692" w14:textId="0A8A0ABB" w:rsidR="009D7294" w:rsidRPr="007A0E59" w:rsidRDefault="009D7294" w:rsidP="00C72A17">
      <w:pPr>
        <w:pStyle w:val="Geenafstand"/>
        <w:jc w:val="center"/>
      </w:pPr>
    </w:p>
    <w:p w14:paraId="678F9267" w14:textId="3E7C3CCE" w:rsidR="00CE5F2B" w:rsidRDefault="00465A18" w:rsidP="00CE5F2B">
      <w:pPr>
        <w:pStyle w:val="Kop2"/>
      </w:pPr>
      <w:bookmarkStart w:id="23" w:name="_Hlk98500339"/>
      <w:bookmarkStart w:id="24" w:name="_Toc2080259"/>
      <w:bookmarkStart w:id="25" w:name="_Toc5827132"/>
      <w:r>
        <w:rPr>
          <w:noProof/>
        </w:rPr>
        <w:drawing>
          <wp:inline distT="0" distB="0" distL="0" distR="0" wp14:anchorId="48871347" wp14:editId="00FB6ADB">
            <wp:extent cx="4286250" cy="3823702"/>
            <wp:effectExtent l="0" t="0" r="0" b="571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5"/>
                    <a:stretch>
                      <a:fillRect/>
                    </a:stretch>
                  </pic:blipFill>
                  <pic:spPr>
                    <a:xfrm>
                      <a:off x="0" y="0"/>
                      <a:ext cx="4289184" cy="3826319"/>
                    </a:xfrm>
                    <a:prstGeom prst="rect">
                      <a:avLst/>
                    </a:prstGeom>
                  </pic:spPr>
                </pic:pic>
              </a:graphicData>
            </a:graphic>
          </wp:inline>
        </w:drawing>
      </w:r>
    </w:p>
    <w:p w14:paraId="34347EFF" w14:textId="77777777" w:rsidR="00465A18" w:rsidRPr="00465A18" w:rsidRDefault="00465A18" w:rsidP="00465A18"/>
    <w:p w14:paraId="09F0640B" w14:textId="77777777" w:rsidR="00CE5F2B" w:rsidRPr="007A0E59" w:rsidRDefault="00CE5F2B" w:rsidP="00CE5F2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CE5F2B" w:rsidRPr="007A0E59" w14:paraId="6316994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663ABFAD" w14:textId="77777777" w:rsidR="00CE5F2B" w:rsidRPr="007A0E59" w:rsidRDefault="00CE5F2B" w:rsidP="007940C3">
            <w:r w:rsidRPr="007A0E59">
              <w:t>Naam van de functie</w:t>
            </w:r>
          </w:p>
        </w:tc>
        <w:tc>
          <w:tcPr>
            <w:tcW w:w="6657" w:type="dxa"/>
          </w:tcPr>
          <w:p w14:paraId="76D84D33" w14:textId="7D4BD015" w:rsidR="00CE5F2B" w:rsidRPr="007A0E59" w:rsidRDefault="00CE5F2B" w:rsidP="007940C3">
            <w:r>
              <w:t>Pakketen inzien</w:t>
            </w:r>
          </w:p>
        </w:tc>
      </w:tr>
      <w:tr w:rsidR="00CE5F2B" w:rsidRPr="007A0E59" w14:paraId="7362EC70" w14:textId="77777777" w:rsidTr="007940C3">
        <w:tc>
          <w:tcPr>
            <w:tcW w:w="2405" w:type="dxa"/>
          </w:tcPr>
          <w:p w14:paraId="7504483C" w14:textId="77777777" w:rsidR="00CE5F2B" w:rsidRPr="007A0E59" w:rsidRDefault="00CE5F2B" w:rsidP="007940C3">
            <w:r w:rsidRPr="007A0E59">
              <w:t>Actor</w:t>
            </w:r>
          </w:p>
        </w:tc>
        <w:tc>
          <w:tcPr>
            <w:tcW w:w="6657" w:type="dxa"/>
          </w:tcPr>
          <w:p w14:paraId="40540C26" w14:textId="3647B3EF" w:rsidR="00CE5F2B" w:rsidRPr="007A0E59" w:rsidRDefault="00CE5F2B" w:rsidP="007940C3">
            <w:r>
              <w:t>Alleen Admins en koeriers kunnen alle pakketen inzien</w:t>
            </w:r>
          </w:p>
        </w:tc>
      </w:tr>
      <w:tr w:rsidR="00CE5F2B" w:rsidRPr="007A0E59" w14:paraId="582D768A"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5156E56" w14:textId="77777777" w:rsidR="00CE5F2B" w:rsidRPr="007A0E59" w:rsidRDefault="00CE5F2B" w:rsidP="007940C3">
            <w:r w:rsidRPr="007A0E59">
              <w:lastRenderedPageBreak/>
              <w:t>Preconditie</w:t>
            </w:r>
          </w:p>
        </w:tc>
        <w:tc>
          <w:tcPr>
            <w:tcW w:w="6657" w:type="dxa"/>
          </w:tcPr>
          <w:p w14:paraId="1236B794" w14:textId="7C157F4E" w:rsidR="00CE5F2B" w:rsidRPr="007A0E59" w:rsidRDefault="00CE5F2B" w:rsidP="007940C3">
            <w:pPr>
              <w:tabs>
                <w:tab w:val="center" w:pos="3220"/>
              </w:tabs>
            </w:pPr>
            <w:r>
              <w:t>Je moet ingelogt zijn met de rol Koerier of Admin anders kan je hier niet bij</w:t>
            </w:r>
          </w:p>
        </w:tc>
      </w:tr>
      <w:tr w:rsidR="00CE5F2B" w:rsidRPr="007A0E59" w14:paraId="03719EB8" w14:textId="77777777" w:rsidTr="007940C3">
        <w:tc>
          <w:tcPr>
            <w:tcW w:w="2405" w:type="dxa"/>
          </w:tcPr>
          <w:p w14:paraId="63297ACD" w14:textId="77777777" w:rsidR="00CE5F2B" w:rsidRPr="007A0E59" w:rsidRDefault="00CE5F2B" w:rsidP="007940C3">
            <w:r w:rsidRPr="007A0E59">
              <w:t>Beschrijving</w:t>
            </w:r>
          </w:p>
        </w:tc>
        <w:tc>
          <w:tcPr>
            <w:tcW w:w="6657" w:type="dxa"/>
          </w:tcPr>
          <w:p w14:paraId="6AC0D9D5" w14:textId="3F243901" w:rsidR="00CE5F2B" w:rsidRPr="007A0E59" w:rsidRDefault="005963E4" w:rsidP="00CE5F2B">
            <w:r>
              <w:t>Je ziet hier alle pakketen die Aangemeld/Geclaimed/Afgeleverd zijn</w:t>
            </w:r>
          </w:p>
        </w:tc>
      </w:tr>
      <w:tr w:rsidR="00CE5F2B" w:rsidRPr="007A0E59" w14:paraId="29EBCAD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8E2A042" w14:textId="77777777" w:rsidR="00CE5F2B" w:rsidRPr="007A0E59" w:rsidRDefault="00CE5F2B" w:rsidP="007940C3">
            <w:r w:rsidRPr="007A0E59">
              <w:t>Uitzonderingen</w:t>
            </w:r>
          </w:p>
        </w:tc>
        <w:tc>
          <w:tcPr>
            <w:tcW w:w="6657" w:type="dxa"/>
          </w:tcPr>
          <w:p w14:paraId="692ACC48" w14:textId="522626CB" w:rsidR="00CE5F2B" w:rsidRPr="007A0E59" w:rsidRDefault="005963E4" w:rsidP="007940C3">
            <w:r>
              <w:t>Geen uitzondering</w:t>
            </w:r>
          </w:p>
        </w:tc>
      </w:tr>
      <w:tr w:rsidR="00CE5F2B" w:rsidRPr="007A0E59" w14:paraId="672DA0FB" w14:textId="77777777" w:rsidTr="007940C3">
        <w:tc>
          <w:tcPr>
            <w:tcW w:w="2405" w:type="dxa"/>
          </w:tcPr>
          <w:p w14:paraId="55D2388E" w14:textId="77777777" w:rsidR="00CE5F2B" w:rsidRPr="007A0E59" w:rsidRDefault="00CE5F2B" w:rsidP="007940C3">
            <w:r w:rsidRPr="007A0E59">
              <w:t>Postconditie</w:t>
            </w:r>
          </w:p>
        </w:tc>
        <w:tc>
          <w:tcPr>
            <w:tcW w:w="6657" w:type="dxa"/>
          </w:tcPr>
          <w:p w14:paraId="7CD0893B" w14:textId="52DFA611" w:rsidR="00CE5F2B" w:rsidRPr="007A0E59" w:rsidRDefault="005963E4" w:rsidP="007940C3">
            <w:r>
              <w:t>Niks</w:t>
            </w:r>
          </w:p>
        </w:tc>
      </w:tr>
    </w:tbl>
    <w:p w14:paraId="5C85A376" w14:textId="77777777" w:rsidR="00CE5F2B" w:rsidRPr="007A0E59" w:rsidRDefault="00CE5F2B" w:rsidP="00CE5F2B">
      <w:pPr>
        <w:pStyle w:val="Geenafstand"/>
      </w:pPr>
    </w:p>
    <w:p w14:paraId="0DDCBD63" w14:textId="2D046B54" w:rsidR="00CE5F2B" w:rsidRPr="007A0E59" w:rsidRDefault="00CE5F2B" w:rsidP="00CE5F2B">
      <w:pPr>
        <w:pStyle w:val="Kop3"/>
      </w:pPr>
      <w:r w:rsidRPr="007A0E59">
        <w:t xml:space="preserve">Wireframe </w:t>
      </w:r>
      <w:bookmarkEnd w:id="23"/>
      <w:r>
        <w:rPr>
          <w:noProof/>
        </w:rPr>
        <w:drawing>
          <wp:inline distT="0" distB="0" distL="0" distR="0" wp14:anchorId="1D964DEF" wp14:editId="4BB77532">
            <wp:extent cx="5760720" cy="4699000"/>
            <wp:effectExtent l="0" t="0" r="0" b="6350"/>
            <wp:docPr id="14" name="Picture 1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 Excel&#10;&#10;Description automatically generated"/>
                    <pic:cNvPicPr/>
                  </pic:nvPicPr>
                  <pic:blipFill>
                    <a:blip r:embed="rId16"/>
                    <a:stretch>
                      <a:fillRect/>
                    </a:stretch>
                  </pic:blipFill>
                  <pic:spPr>
                    <a:xfrm>
                      <a:off x="0" y="0"/>
                      <a:ext cx="5760720" cy="4699000"/>
                    </a:xfrm>
                    <a:prstGeom prst="rect">
                      <a:avLst/>
                    </a:prstGeom>
                  </pic:spPr>
                </pic:pic>
              </a:graphicData>
            </a:graphic>
          </wp:inline>
        </w:drawing>
      </w:r>
    </w:p>
    <w:p w14:paraId="361BA3AC" w14:textId="77777777" w:rsidR="001C0228" w:rsidRDefault="001C0228">
      <w:pPr>
        <w:rPr>
          <w:rFonts w:asciiTheme="majorHAnsi" w:eastAsiaTheme="majorEastAsia" w:hAnsiTheme="majorHAnsi" w:cstheme="majorBidi"/>
          <w:color w:val="2F5496" w:themeColor="accent1" w:themeShade="BF"/>
          <w:sz w:val="26"/>
          <w:szCs w:val="26"/>
        </w:rPr>
      </w:pPr>
      <w:r>
        <w:br w:type="page"/>
      </w:r>
    </w:p>
    <w:p w14:paraId="5FA9B25D" w14:textId="49CCCA3E" w:rsidR="009D7294" w:rsidRPr="007A0E59" w:rsidRDefault="004D20EB" w:rsidP="009D7294">
      <w:pPr>
        <w:pStyle w:val="Kop2"/>
      </w:pPr>
      <w:r w:rsidRPr="007A0E59">
        <w:lastRenderedPageBreak/>
        <w:t xml:space="preserve">Functie: </w:t>
      </w:r>
      <w:bookmarkEnd w:id="24"/>
      <w:bookmarkEnd w:id="25"/>
      <w:r w:rsidR="00755423">
        <w:t>Pakket versturen</w:t>
      </w:r>
    </w:p>
    <w:p w14:paraId="0C2C83E3" w14:textId="77777777" w:rsidR="009D7294" w:rsidRPr="007A0E59" w:rsidRDefault="009D7294" w:rsidP="009D7294">
      <w:pPr>
        <w:pStyle w:val="Kop3"/>
      </w:pPr>
      <w:bookmarkStart w:id="26" w:name="_Toc2080260"/>
      <w:r w:rsidRPr="007A0E59">
        <w:t>Functionele beschrijving</w:t>
      </w:r>
      <w:bookmarkEnd w:id="26"/>
    </w:p>
    <w:tbl>
      <w:tblPr>
        <w:tblStyle w:val="Rastertabel4-Accent1"/>
        <w:tblW w:w="0" w:type="auto"/>
        <w:tblLook w:val="0400" w:firstRow="0" w:lastRow="0" w:firstColumn="0" w:lastColumn="0" w:noHBand="0" w:noVBand="1"/>
      </w:tblPr>
      <w:tblGrid>
        <w:gridCol w:w="2405"/>
        <w:gridCol w:w="6657"/>
      </w:tblGrid>
      <w:tr w:rsidR="007A0E59" w:rsidRPr="007A0E59" w14:paraId="65F079B9"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2CC56BC" w14:textId="77777777" w:rsidR="007A0E59" w:rsidRPr="007A0E59" w:rsidRDefault="007A0E59" w:rsidP="00DA10A1">
            <w:r w:rsidRPr="007A0E59">
              <w:t>Naam van de functie</w:t>
            </w:r>
          </w:p>
        </w:tc>
        <w:tc>
          <w:tcPr>
            <w:tcW w:w="6657" w:type="dxa"/>
          </w:tcPr>
          <w:p w14:paraId="142837C7" w14:textId="271B2640" w:rsidR="007A0E59" w:rsidRPr="007A0E59" w:rsidRDefault="00755423" w:rsidP="00DA10A1">
            <w:r>
              <w:t>Pakket versturen</w:t>
            </w:r>
          </w:p>
        </w:tc>
      </w:tr>
      <w:tr w:rsidR="007A0E59" w:rsidRPr="007A0E59" w14:paraId="60D33463" w14:textId="77777777" w:rsidTr="00DA10A1">
        <w:tc>
          <w:tcPr>
            <w:tcW w:w="2405" w:type="dxa"/>
          </w:tcPr>
          <w:p w14:paraId="557AA365" w14:textId="77777777" w:rsidR="007A0E59" w:rsidRPr="007A0E59" w:rsidRDefault="007A0E59" w:rsidP="00DA10A1">
            <w:r w:rsidRPr="007A0E59">
              <w:t>Actor</w:t>
            </w:r>
          </w:p>
        </w:tc>
        <w:tc>
          <w:tcPr>
            <w:tcW w:w="6657" w:type="dxa"/>
          </w:tcPr>
          <w:p w14:paraId="5CDB36D3" w14:textId="2217056F" w:rsidR="007A0E59" w:rsidRPr="007A0E59" w:rsidRDefault="008842D6" w:rsidP="00DA10A1">
            <w:r>
              <w:t>Elke rol boven User kan een pakket versturen (alleen ingelogt)</w:t>
            </w:r>
          </w:p>
        </w:tc>
      </w:tr>
      <w:tr w:rsidR="007A0E59" w:rsidRPr="007A0E59" w14:paraId="39AA1CF7"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218D9DD9" w14:textId="77777777" w:rsidR="007A0E59" w:rsidRPr="007A0E59" w:rsidRDefault="007A0E59" w:rsidP="00DA10A1">
            <w:r w:rsidRPr="007A0E59">
              <w:t>Preconditie</w:t>
            </w:r>
          </w:p>
        </w:tc>
        <w:tc>
          <w:tcPr>
            <w:tcW w:w="6657" w:type="dxa"/>
          </w:tcPr>
          <w:p w14:paraId="50ED462D" w14:textId="06FA3AF6" w:rsidR="008842D6" w:rsidRPr="007A0E59" w:rsidRDefault="008842D6" w:rsidP="009107C8">
            <w:pPr>
              <w:tabs>
                <w:tab w:val="center" w:pos="3220"/>
              </w:tabs>
            </w:pPr>
            <w:r>
              <w:t>Je moet ingelogt zijn om deze functie te gebruiken</w:t>
            </w:r>
          </w:p>
        </w:tc>
      </w:tr>
      <w:tr w:rsidR="007A0E59" w:rsidRPr="007A0E59" w14:paraId="0F84182F" w14:textId="77777777" w:rsidTr="00DA10A1">
        <w:tc>
          <w:tcPr>
            <w:tcW w:w="2405" w:type="dxa"/>
          </w:tcPr>
          <w:p w14:paraId="4E2609CB" w14:textId="77777777" w:rsidR="007A0E59" w:rsidRPr="007A0E59" w:rsidRDefault="007A0E59" w:rsidP="00DA10A1">
            <w:r w:rsidRPr="007A0E59">
              <w:t>Beschrijving</w:t>
            </w:r>
          </w:p>
        </w:tc>
        <w:tc>
          <w:tcPr>
            <w:tcW w:w="6657" w:type="dxa"/>
          </w:tcPr>
          <w:p w14:paraId="7655845F" w14:textId="77777777" w:rsidR="001C0228" w:rsidRDefault="008842D6" w:rsidP="008842D6">
            <w:r>
              <w:t>Je vult aantal inputs met informatie zoals:</w:t>
            </w:r>
          </w:p>
          <w:p w14:paraId="2A079F35" w14:textId="029A442B" w:rsidR="008842D6" w:rsidRDefault="008842D6" w:rsidP="008842D6">
            <w:r>
              <w:t xml:space="preserve">        Gewicht , straatnaam, huisnummer, postcode,</w:t>
            </w:r>
            <w:r w:rsidR="00AF6470">
              <w:t xml:space="preserve"> stad, spoed/verzekering,  omschrijving</w:t>
            </w:r>
          </w:p>
          <w:p w14:paraId="24529753" w14:textId="7C50277B" w:rsidR="008842D6" w:rsidRPr="007A0E59" w:rsidRDefault="008842D6" w:rsidP="008842D6"/>
        </w:tc>
      </w:tr>
      <w:tr w:rsidR="007A0E59" w:rsidRPr="007A0E59" w14:paraId="1208D1E4" w14:textId="77777777" w:rsidTr="00DA10A1">
        <w:trPr>
          <w:cnfStyle w:val="000000100000" w:firstRow="0" w:lastRow="0" w:firstColumn="0" w:lastColumn="0" w:oddVBand="0" w:evenVBand="0" w:oddHBand="1" w:evenHBand="0" w:firstRowFirstColumn="0" w:firstRowLastColumn="0" w:lastRowFirstColumn="0" w:lastRowLastColumn="0"/>
        </w:trPr>
        <w:tc>
          <w:tcPr>
            <w:tcW w:w="2405" w:type="dxa"/>
          </w:tcPr>
          <w:p w14:paraId="59A06C0F" w14:textId="77777777" w:rsidR="007A0E59" w:rsidRPr="007A0E59" w:rsidRDefault="007A0E59" w:rsidP="00DA10A1">
            <w:r w:rsidRPr="007A0E59">
              <w:t>Uitzonderingen</w:t>
            </w:r>
          </w:p>
        </w:tc>
        <w:tc>
          <w:tcPr>
            <w:tcW w:w="6657" w:type="dxa"/>
          </w:tcPr>
          <w:p w14:paraId="7A5E62FF" w14:textId="734DA35F" w:rsidR="007A0E59" w:rsidRPr="007A0E59" w:rsidRDefault="00AF6470" w:rsidP="00DA10A1">
            <w:r>
              <w:t>Er zijn geen utizonderingen</w:t>
            </w:r>
          </w:p>
        </w:tc>
      </w:tr>
      <w:tr w:rsidR="007A0E59" w:rsidRPr="007A0E59" w14:paraId="65291487" w14:textId="77777777" w:rsidTr="00DA10A1">
        <w:tc>
          <w:tcPr>
            <w:tcW w:w="2405" w:type="dxa"/>
          </w:tcPr>
          <w:p w14:paraId="7768D80A" w14:textId="77777777" w:rsidR="007A0E59" w:rsidRPr="007A0E59" w:rsidRDefault="007A0E59" w:rsidP="00DA10A1">
            <w:r w:rsidRPr="007A0E59">
              <w:t>Postconditie</w:t>
            </w:r>
          </w:p>
        </w:tc>
        <w:tc>
          <w:tcPr>
            <w:tcW w:w="6657" w:type="dxa"/>
          </w:tcPr>
          <w:p w14:paraId="0C34EB07" w14:textId="73D3F561" w:rsidR="007A0E59" w:rsidRPr="007A0E59" w:rsidRDefault="00AF6470" w:rsidP="00DA10A1">
            <w:r>
              <w:t>De informatie wordt in de database gestopt en het totale bedrag word uitgerekend</w:t>
            </w:r>
          </w:p>
        </w:tc>
      </w:tr>
    </w:tbl>
    <w:p w14:paraId="74056697" w14:textId="77777777" w:rsidR="009D7294" w:rsidRPr="007A0E59" w:rsidRDefault="009D7294" w:rsidP="009D7294">
      <w:pPr>
        <w:pStyle w:val="Geenafstand"/>
      </w:pPr>
    </w:p>
    <w:p w14:paraId="7D8EBCFD" w14:textId="7A676027" w:rsidR="00370158" w:rsidRPr="007A0E59" w:rsidRDefault="009D7294" w:rsidP="001C0228">
      <w:pPr>
        <w:pStyle w:val="Kop3"/>
      </w:pPr>
      <w:bookmarkStart w:id="27" w:name="_Toc2080261"/>
      <w:r w:rsidRPr="007A0E59">
        <w:t>Wireframe</w:t>
      </w:r>
      <w:bookmarkEnd w:id="27"/>
      <w:r w:rsidRPr="007A0E59">
        <w:t xml:space="preserve"> </w:t>
      </w:r>
      <w:r w:rsidR="00085B9F">
        <w:rPr>
          <w:noProof/>
        </w:rPr>
        <w:drawing>
          <wp:inline distT="0" distB="0" distL="0" distR="0" wp14:anchorId="6AE0C003" wp14:editId="0BAB5BDA">
            <wp:extent cx="5760720" cy="3808095"/>
            <wp:effectExtent l="0" t="0" r="0" b="1905"/>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7"/>
                    <a:stretch>
                      <a:fillRect/>
                    </a:stretch>
                  </pic:blipFill>
                  <pic:spPr>
                    <a:xfrm>
                      <a:off x="0" y="0"/>
                      <a:ext cx="5760720" cy="3808095"/>
                    </a:xfrm>
                    <a:prstGeom prst="rect">
                      <a:avLst/>
                    </a:prstGeom>
                  </pic:spPr>
                </pic:pic>
              </a:graphicData>
            </a:graphic>
          </wp:inline>
        </w:drawing>
      </w:r>
    </w:p>
    <w:p w14:paraId="67F52B9F" w14:textId="2E4990D1" w:rsidR="006F5A45" w:rsidRDefault="009D7294">
      <w:r w:rsidRPr="007A0E59">
        <w:br w:type="page"/>
      </w:r>
    </w:p>
    <w:p w14:paraId="1D3FDBAF" w14:textId="589561DC" w:rsidR="006F5A45" w:rsidRPr="007A0E59" w:rsidRDefault="006F5A45" w:rsidP="006F5A45">
      <w:pPr>
        <w:pStyle w:val="Kop2"/>
      </w:pPr>
      <w:r w:rsidRPr="007A0E59">
        <w:lastRenderedPageBreak/>
        <w:t xml:space="preserve">Functie: </w:t>
      </w:r>
      <w:r>
        <w:t>koerier toevoegen</w:t>
      </w:r>
    </w:p>
    <w:p w14:paraId="35DB7F46" w14:textId="77777777" w:rsidR="006F5A45" w:rsidRPr="007A0E59" w:rsidRDefault="006F5A45" w:rsidP="006F5A45">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F5A45" w:rsidRPr="007A0E59" w14:paraId="44E94893"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40AE6AD5" w14:textId="77777777" w:rsidR="006F5A45" w:rsidRPr="007A0E59" w:rsidRDefault="006F5A45" w:rsidP="007940C3">
            <w:r w:rsidRPr="007A0E59">
              <w:t>Naam van de functie</w:t>
            </w:r>
          </w:p>
        </w:tc>
        <w:tc>
          <w:tcPr>
            <w:tcW w:w="6657" w:type="dxa"/>
          </w:tcPr>
          <w:p w14:paraId="7E455560" w14:textId="2BC10F33" w:rsidR="006F5A45" w:rsidRPr="007A0E59" w:rsidRDefault="00465A18" w:rsidP="007940C3">
            <w:r>
              <w:t>Koerier toevoegen</w:t>
            </w:r>
          </w:p>
        </w:tc>
      </w:tr>
      <w:tr w:rsidR="006F5A45" w:rsidRPr="007A0E59" w14:paraId="2C90660D" w14:textId="77777777" w:rsidTr="007940C3">
        <w:tc>
          <w:tcPr>
            <w:tcW w:w="2405" w:type="dxa"/>
          </w:tcPr>
          <w:p w14:paraId="4491FD41" w14:textId="77777777" w:rsidR="006F5A45" w:rsidRPr="007A0E59" w:rsidRDefault="006F5A45" w:rsidP="007940C3">
            <w:r w:rsidRPr="007A0E59">
              <w:t>Actor</w:t>
            </w:r>
          </w:p>
        </w:tc>
        <w:tc>
          <w:tcPr>
            <w:tcW w:w="6657" w:type="dxa"/>
          </w:tcPr>
          <w:p w14:paraId="2FAD75E4" w14:textId="79195C7B" w:rsidR="006F5A45" w:rsidRPr="007A0E59" w:rsidRDefault="006F5A45" w:rsidP="007940C3">
            <w:r>
              <w:t>Alleen</w:t>
            </w:r>
            <w:r w:rsidR="00465A18">
              <w:t xml:space="preserve"> Admins kunnen koeriers toevoegen </w:t>
            </w:r>
          </w:p>
        </w:tc>
      </w:tr>
      <w:tr w:rsidR="006F5A45" w:rsidRPr="007A0E59" w14:paraId="5D923A5F"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3AA7B95E" w14:textId="77777777" w:rsidR="006F5A45" w:rsidRPr="007A0E59" w:rsidRDefault="006F5A45" w:rsidP="007940C3">
            <w:r w:rsidRPr="007A0E59">
              <w:t>Preconditie</w:t>
            </w:r>
          </w:p>
        </w:tc>
        <w:tc>
          <w:tcPr>
            <w:tcW w:w="6657" w:type="dxa"/>
          </w:tcPr>
          <w:p w14:paraId="4F7F3146" w14:textId="55818FF1" w:rsidR="006F5A45" w:rsidRPr="007A0E59" w:rsidRDefault="00465A18" w:rsidP="007940C3">
            <w:pPr>
              <w:tabs>
                <w:tab w:val="center" w:pos="3220"/>
              </w:tabs>
            </w:pPr>
            <w:r>
              <w:t>Je moet ingelogt zijn met de rol Admin anders kom je hier niet bij</w:t>
            </w:r>
          </w:p>
        </w:tc>
      </w:tr>
      <w:tr w:rsidR="006F5A45" w:rsidRPr="007A0E59" w14:paraId="442D44C4" w14:textId="77777777" w:rsidTr="007940C3">
        <w:tc>
          <w:tcPr>
            <w:tcW w:w="2405" w:type="dxa"/>
          </w:tcPr>
          <w:p w14:paraId="4DD63696" w14:textId="77777777" w:rsidR="006F5A45" w:rsidRPr="007A0E59" w:rsidRDefault="006F5A45" w:rsidP="007940C3">
            <w:r w:rsidRPr="007A0E59">
              <w:t>Beschrijving</w:t>
            </w:r>
          </w:p>
        </w:tc>
        <w:tc>
          <w:tcPr>
            <w:tcW w:w="6657" w:type="dxa"/>
          </w:tcPr>
          <w:p w14:paraId="24C01FF3" w14:textId="7F29A050" w:rsidR="006F5A45" w:rsidRDefault="00465A18" w:rsidP="007940C3">
            <w:r>
              <w:t>Admins kunnen met deze functie koerieers toevoegen met de volgende informatie</w:t>
            </w:r>
          </w:p>
          <w:p w14:paraId="46557280" w14:textId="07160B7D" w:rsidR="00465A18" w:rsidRDefault="00465A18" w:rsidP="00465A18">
            <w:pPr>
              <w:pStyle w:val="Lijstalinea"/>
              <w:numPr>
                <w:ilvl w:val="0"/>
                <w:numId w:val="2"/>
              </w:numPr>
            </w:pPr>
            <w:r>
              <w:t>Naam</w:t>
            </w:r>
          </w:p>
          <w:p w14:paraId="73C366B1" w14:textId="05D664EF" w:rsidR="00465A18" w:rsidRDefault="00465A18" w:rsidP="00465A18">
            <w:pPr>
              <w:pStyle w:val="Lijstalinea"/>
              <w:numPr>
                <w:ilvl w:val="0"/>
                <w:numId w:val="2"/>
              </w:numPr>
            </w:pPr>
            <w:r>
              <w:t>Tussenvoegsel</w:t>
            </w:r>
          </w:p>
          <w:p w14:paraId="0CEAD0A9" w14:textId="174DFF77" w:rsidR="00465A18" w:rsidRDefault="00465A18" w:rsidP="00465A18">
            <w:pPr>
              <w:pStyle w:val="Lijstalinea"/>
              <w:numPr>
                <w:ilvl w:val="0"/>
                <w:numId w:val="2"/>
              </w:numPr>
            </w:pPr>
            <w:r>
              <w:t>Achternaam</w:t>
            </w:r>
          </w:p>
          <w:p w14:paraId="264E2BA2" w14:textId="62EC9CC4" w:rsidR="00465A18" w:rsidRDefault="00465A18" w:rsidP="00465A18">
            <w:pPr>
              <w:pStyle w:val="Lijstalinea"/>
              <w:numPr>
                <w:ilvl w:val="0"/>
                <w:numId w:val="2"/>
              </w:numPr>
            </w:pPr>
            <w:r>
              <w:t>Email</w:t>
            </w:r>
          </w:p>
          <w:p w14:paraId="2A46F155" w14:textId="2A5D0CEC" w:rsidR="00465A18" w:rsidRDefault="00465A18" w:rsidP="00465A18">
            <w:pPr>
              <w:pStyle w:val="Lijstalinea"/>
              <w:numPr>
                <w:ilvl w:val="0"/>
                <w:numId w:val="2"/>
              </w:numPr>
            </w:pPr>
            <w:r>
              <w:t>Wachtwoord</w:t>
            </w:r>
          </w:p>
          <w:p w14:paraId="4EC58350" w14:textId="1F533310" w:rsidR="00465A18" w:rsidRDefault="00465A18" w:rsidP="00465A18">
            <w:pPr>
              <w:pStyle w:val="Lijstalinea"/>
              <w:numPr>
                <w:ilvl w:val="0"/>
                <w:numId w:val="2"/>
              </w:numPr>
            </w:pPr>
            <w:r>
              <w:t>Straatnaam</w:t>
            </w:r>
          </w:p>
          <w:p w14:paraId="55DA9EDD" w14:textId="741B6C2D" w:rsidR="00465A18" w:rsidRDefault="00465A18" w:rsidP="00465A18">
            <w:pPr>
              <w:pStyle w:val="Lijstalinea"/>
              <w:numPr>
                <w:ilvl w:val="0"/>
                <w:numId w:val="2"/>
              </w:numPr>
            </w:pPr>
            <w:r>
              <w:t>Huisnummer</w:t>
            </w:r>
          </w:p>
          <w:p w14:paraId="5B120051" w14:textId="76FB2709" w:rsidR="00465A18" w:rsidRDefault="00465A18" w:rsidP="00465A18">
            <w:pPr>
              <w:pStyle w:val="Lijstalinea"/>
              <w:numPr>
                <w:ilvl w:val="0"/>
                <w:numId w:val="2"/>
              </w:numPr>
            </w:pPr>
            <w:r>
              <w:t>Postcode</w:t>
            </w:r>
          </w:p>
          <w:p w14:paraId="1C156B4C" w14:textId="0168105A" w:rsidR="00465A18" w:rsidRDefault="00465A18" w:rsidP="00465A18">
            <w:pPr>
              <w:pStyle w:val="Lijstalinea"/>
              <w:numPr>
                <w:ilvl w:val="0"/>
                <w:numId w:val="2"/>
              </w:numPr>
            </w:pPr>
            <w:r>
              <w:t>Woonplaats</w:t>
            </w:r>
          </w:p>
          <w:p w14:paraId="7AF81EAF" w14:textId="77777777" w:rsidR="00465A18" w:rsidRDefault="00465A18" w:rsidP="007940C3"/>
          <w:p w14:paraId="2DF8FDCC" w14:textId="109AFBF2" w:rsidR="00465A18" w:rsidRPr="007A0E59" w:rsidRDefault="00465A18" w:rsidP="007940C3"/>
        </w:tc>
      </w:tr>
      <w:tr w:rsidR="006F5A45" w:rsidRPr="007A0E59" w14:paraId="3553108D" w14:textId="77777777" w:rsidTr="007940C3">
        <w:trPr>
          <w:cnfStyle w:val="000000100000" w:firstRow="0" w:lastRow="0" w:firstColumn="0" w:lastColumn="0" w:oddVBand="0" w:evenVBand="0" w:oddHBand="1" w:evenHBand="0" w:firstRowFirstColumn="0" w:firstRowLastColumn="0" w:lastRowFirstColumn="0" w:lastRowLastColumn="0"/>
        </w:trPr>
        <w:tc>
          <w:tcPr>
            <w:tcW w:w="2405" w:type="dxa"/>
          </w:tcPr>
          <w:p w14:paraId="17B3DBE3" w14:textId="77777777" w:rsidR="006F5A45" w:rsidRPr="007A0E59" w:rsidRDefault="006F5A45" w:rsidP="007940C3">
            <w:r w:rsidRPr="007A0E59">
              <w:t>Uitzonderingen</w:t>
            </w:r>
          </w:p>
        </w:tc>
        <w:tc>
          <w:tcPr>
            <w:tcW w:w="6657" w:type="dxa"/>
          </w:tcPr>
          <w:p w14:paraId="6A074E48" w14:textId="56978BF0" w:rsidR="006F5A45" w:rsidRPr="007A0E59" w:rsidRDefault="005963E4" w:rsidP="007940C3">
            <w:r>
              <w:t>Alles is required als niet alles word ingevuld dan word er gevraagd dat de user alles moet invullen</w:t>
            </w:r>
          </w:p>
        </w:tc>
      </w:tr>
      <w:tr w:rsidR="006F5A45" w:rsidRPr="007A0E59" w14:paraId="1602A29E" w14:textId="77777777" w:rsidTr="007940C3">
        <w:tc>
          <w:tcPr>
            <w:tcW w:w="2405" w:type="dxa"/>
          </w:tcPr>
          <w:p w14:paraId="4EAEB662" w14:textId="77777777" w:rsidR="006F5A45" w:rsidRPr="007A0E59" w:rsidRDefault="006F5A45" w:rsidP="007940C3">
            <w:r w:rsidRPr="007A0E59">
              <w:t>Postconditie</w:t>
            </w:r>
          </w:p>
        </w:tc>
        <w:tc>
          <w:tcPr>
            <w:tcW w:w="6657" w:type="dxa"/>
          </w:tcPr>
          <w:p w14:paraId="1F979A2E" w14:textId="4E035461" w:rsidR="006F5A45" w:rsidRPr="007A0E59" w:rsidRDefault="005963E4" w:rsidP="007940C3">
            <w:r>
              <w:t>Als alles is ingevuld dan word het opgeslagen in de database</w:t>
            </w:r>
          </w:p>
        </w:tc>
      </w:tr>
    </w:tbl>
    <w:p w14:paraId="7E253AF2" w14:textId="77777777" w:rsidR="006F5A45" w:rsidRPr="007A0E59" w:rsidRDefault="006F5A45" w:rsidP="006F5A45">
      <w:pPr>
        <w:pStyle w:val="Geenafstand"/>
      </w:pPr>
    </w:p>
    <w:p w14:paraId="17CD6004" w14:textId="77777777" w:rsidR="004A3BA4" w:rsidRDefault="006F5A45" w:rsidP="006F5A45">
      <w:r w:rsidRPr="007A0E59">
        <w:t xml:space="preserve">Wireframe </w:t>
      </w:r>
      <w:r w:rsidR="00AC053B">
        <w:rPr>
          <w:noProof/>
        </w:rPr>
        <w:drawing>
          <wp:inline distT="0" distB="0" distL="0" distR="0" wp14:anchorId="0C40F026" wp14:editId="0B67F3DA">
            <wp:extent cx="5301068" cy="446722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8"/>
                    <a:stretch>
                      <a:fillRect/>
                    </a:stretch>
                  </pic:blipFill>
                  <pic:spPr>
                    <a:xfrm>
                      <a:off x="0" y="0"/>
                      <a:ext cx="5323608" cy="4486220"/>
                    </a:xfrm>
                    <a:prstGeom prst="rect">
                      <a:avLst/>
                    </a:prstGeom>
                  </pic:spPr>
                </pic:pic>
              </a:graphicData>
            </a:graphic>
          </wp:inline>
        </w:drawing>
      </w:r>
    </w:p>
    <w:p w14:paraId="03295780" w14:textId="6934E9B9" w:rsidR="004A3BA4" w:rsidRPr="007A0E59" w:rsidRDefault="004A3BA4" w:rsidP="004A3BA4">
      <w:pPr>
        <w:pStyle w:val="Kop2"/>
      </w:pPr>
      <w:r w:rsidRPr="007A0E59">
        <w:lastRenderedPageBreak/>
        <w:t xml:space="preserve">Functie: </w:t>
      </w:r>
      <w:r>
        <w:t>Claim pakket</w:t>
      </w:r>
      <w:r w:rsidR="00E62F76">
        <w:t>/afleveren</w:t>
      </w:r>
    </w:p>
    <w:p w14:paraId="640E728F" w14:textId="77777777" w:rsidR="004A3BA4" w:rsidRPr="007A0E59" w:rsidRDefault="004A3BA4" w:rsidP="004A3BA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A3BA4" w:rsidRPr="007A0E59" w14:paraId="0F29E899"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94DC679" w14:textId="77777777" w:rsidR="004A3BA4" w:rsidRPr="007A0E59" w:rsidRDefault="004A3BA4" w:rsidP="004C75C8">
            <w:r w:rsidRPr="007A0E59">
              <w:t>Naam van de functie</w:t>
            </w:r>
          </w:p>
        </w:tc>
        <w:tc>
          <w:tcPr>
            <w:tcW w:w="6657" w:type="dxa"/>
          </w:tcPr>
          <w:p w14:paraId="57C3D75D" w14:textId="3B6B76E5" w:rsidR="004A3BA4" w:rsidRPr="007A0E59" w:rsidRDefault="004A3BA4" w:rsidP="004C75C8">
            <w:r>
              <w:t>Claim pakket</w:t>
            </w:r>
          </w:p>
        </w:tc>
      </w:tr>
      <w:tr w:rsidR="004A3BA4" w:rsidRPr="007A0E59" w14:paraId="7B484D78" w14:textId="77777777" w:rsidTr="004C75C8">
        <w:tc>
          <w:tcPr>
            <w:tcW w:w="2405" w:type="dxa"/>
          </w:tcPr>
          <w:p w14:paraId="55CCF8F1" w14:textId="77777777" w:rsidR="004A3BA4" w:rsidRPr="007A0E59" w:rsidRDefault="004A3BA4" w:rsidP="004C75C8">
            <w:r w:rsidRPr="007A0E59">
              <w:t>Actor</w:t>
            </w:r>
          </w:p>
        </w:tc>
        <w:tc>
          <w:tcPr>
            <w:tcW w:w="6657" w:type="dxa"/>
          </w:tcPr>
          <w:p w14:paraId="33771AB4" w14:textId="0E028131" w:rsidR="004A3BA4" w:rsidRPr="007A0E59" w:rsidRDefault="004A3BA4" w:rsidP="004C75C8">
            <w:r>
              <w:t>Koeriers en Admins kunnen hier bij komen en pakketen claimen om ze te bezorgen</w:t>
            </w:r>
          </w:p>
        </w:tc>
      </w:tr>
      <w:tr w:rsidR="004A3BA4" w:rsidRPr="007A0E59" w14:paraId="7318240E"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1FD0EBE2" w14:textId="77777777" w:rsidR="004A3BA4" w:rsidRPr="007A0E59" w:rsidRDefault="004A3BA4" w:rsidP="004C75C8">
            <w:r w:rsidRPr="007A0E59">
              <w:t>Preconditie</w:t>
            </w:r>
          </w:p>
        </w:tc>
        <w:tc>
          <w:tcPr>
            <w:tcW w:w="6657" w:type="dxa"/>
          </w:tcPr>
          <w:p w14:paraId="2CF5F72C" w14:textId="50FF0CB9" w:rsidR="004A3BA4" w:rsidRPr="007A0E59" w:rsidRDefault="004A3BA4" w:rsidP="004C75C8">
            <w:pPr>
              <w:tabs>
                <w:tab w:val="center" w:pos="3220"/>
              </w:tabs>
            </w:pPr>
            <w:r>
              <w:t>Je moet ingelogt zijn met een account met de rol Koerier of Admin</w:t>
            </w:r>
          </w:p>
        </w:tc>
      </w:tr>
      <w:tr w:rsidR="004A3BA4" w:rsidRPr="007A0E59" w14:paraId="08E86E38" w14:textId="77777777" w:rsidTr="004C75C8">
        <w:tc>
          <w:tcPr>
            <w:tcW w:w="2405" w:type="dxa"/>
          </w:tcPr>
          <w:p w14:paraId="002C1B76" w14:textId="77777777" w:rsidR="004A3BA4" w:rsidRPr="007A0E59" w:rsidRDefault="004A3BA4" w:rsidP="004C75C8">
            <w:r w:rsidRPr="007A0E59">
              <w:t>Beschrijving</w:t>
            </w:r>
          </w:p>
        </w:tc>
        <w:tc>
          <w:tcPr>
            <w:tcW w:w="6657" w:type="dxa"/>
          </w:tcPr>
          <w:p w14:paraId="214C5869" w14:textId="2E029CC2" w:rsidR="004A3BA4" w:rsidRPr="007A0E59" w:rsidRDefault="004A3BA4" w:rsidP="004C75C8">
            <w:r>
              <w:t>Als koerier of Admin kan je bij deze pagina komen je ziet alle informatie die nodig is om het pakket op het juiste adres te bezorgen en daarnaast een knop om het pakket te claimen</w:t>
            </w:r>
          </w:p>
        </w:tc>
      </w:tr>
      <w:tr w:rsidR="004A3BA4" w:rsidRPr="007A0E59" w14:paraId="11F40B8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7D9050D" w14:textId="77777777" w:rsidR="004A3BA4" w:rsidRPr="007A0E59" w:rsidRDefault="004A3BA4" w:rsidP="004C75C8">
            <w:r w:rsidRPr="007A0E59">
              <w:t>Uitzonderingen</w:t>
            </w:r>
          </w:p>
        </w:tc>
        <w:tc>
          <w:tcPr>
            <w:tcW w:w="6657" w:type="dxa"/>
          </w:tcPr>
          <w:p w14:paraId="3BA3B218" w14:textId="6F16E2F4" w:rsidR="004A3BA4" w:rsidRPr="007A0E59" w:rsidRDefault="007D3CFF" w:rsidP="004C75C8">
            <w:r>
              <w:t>Geen uitzondering</w:t>
            </w:r>
          </w:p>
        </w:tc>
      </w:tr>
      <w:tr w:rsidR="004A3BA4" w:rsidRPr="007A0E59" w14:paraId="3773645E" w14:textId="77777777" w:rsidTr="004C75C8">
        <w:tc>
          <w:tcPr>
            <w:tcW w:w="2405" w:type="dxa"/>
          </w:tcPr>
          <w:p w14:paraId="5A6BE8FA" w14:textId="77777777" w:rsidR="004A3BA4" w:rsidRPr="007A0E59" w:rsidRDefault="004A3BA4" w:rsidP="004C75C8">
            <w:r w:rsidRPr="007A0E59">
              <w:t>Postconditie</w:t>
            </w:r>
          </w:p>
        </w:tc>
        <w:tc>
          <w:tcPr>
            <w:tcW w:w="6657" w:type="dxa"/>
          </w:tcPr>
          <w:p w14:paraId="78D5A6F8" w14:textId="7E0F7C0D" w:rsidR="004A3BA4" w:rsidRPr="007A0E59" w:rsidRDefault="007D3CFF" w:rsidP="004C75C8">
            <w:r>
              <w:t>Pakket status word geupdate van Aangemeld naar Geclaimed</w:t>
            </w:r>
            <w:r w:rsidR="00E62F76">
              <w:t>/Afgeleverd</w:t>
            </w:r>
          </w:p>
        </w:tc>
      </w:tr>
    </w:tbl>
    <w:p w14:paraId="60DE2FC1" w14:textId="77777777" w:rsidR="004A3BA4" w:rsidRPr="007A0E59" w:rsidRDefault="004A3BA4" w:rsidP="004A3BA4">
      <w:pPr>
        <w:pStyle w:val="Geenafstand"/>
      </w:pPr>
    </w:p>
    <w:p w14:paraId="2C692062" w14:textId="77777777" w:rsidR="00172243" w:rsidRDefault="007D3CFF">
      <w:r>
        <w:rPr>
          <w:noProof/>
        </w:rPr>
        <w:drawing>
          <wp:inline distT="0" distB="0" distL="0" distR="0" wp14:anchorId="00E77CEC" wp14:editId="44F242A2">
            <wp:extent cx="5760720" cy="316547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5760720" cy="3165475"/>
                    </a:xfrm>
                    <a:prstGeom prst="rect">
                      <a:avLst/>
                    </a:prstGeom>
                  </pic:spPr>
                </pic:pic>
              </a:graphicData>
            </a:graphic>
          </wp:inline>
        </w:drawing>
      </w:r>
    </w:p>
    <w:p w14:paraId="60C7BD76" w14:textId="77777777" w:rsidR="00172243" w:rsidRDefault="00172243">
      <w:r>
        <w:br w:type="page"/>
      </w:r>
    </w:p>
    <w:p w14:paraId="22A069BD" w14:textId="501A8910" w:rsidR="00172243" w:rsidRDefault="00172243" w:rsidP="008A5E08">
      <w:pPr>
        <w:pStyle w:val="Kop2"/>
      </w:pPr>
    </w:p>
    <w:p w14:paraId="0406AC9F" w14:textId="77777777" w:rsidR="008A5E08" w:rsidRDefault="008A5E08" w:rsidP="008A5E08"/>
    <w:p w14:paraId="0F190A36" w14:textId="71951D77" w:rsidR="008A5E08" w:rsidRPr="007A0E59" w:rsidRDefault="008A5E08" w:rsidP="008A5E08">
      <w:pPr>
        <w:pStyle w:val="Kop2"/>
      </w:pPr>
      <w:r w:rsidRPr="007A0E59">
        <w:t xml:space="preserve">Functie: </w:t>
      </w:r>
      <w:r>
        <w:t>Pakket verwijderen</w:t>
      </w:r>
    </w:p>
    <w:p w14:paraId="4EA960CE" w14:textId="77777777" w:rsidR="008A5E08" w:rsidRPr="007A0E59" w:rsidRDefault="008A5E08" w:rsidP="008A5E0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A5E08" w:rsidRPr="007A0E59" w14:paraId="2A9BBBD1"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F39899" w14:textId="77777777" w:rsidR="008A5E08" w:rsidRPr="007A0E59" w:rsidRDefault="008A5E08" w:rsidP="004C75C8">
            <w:r w:rsidRPr="007A0E59">
              <w:t>Naam van de functie</w:t>
            </w:r>
          </w:p>
        </w:tc>
        <w:tc>
          <w:tcPr>
            <w:tcW w:w="6657" w:type="dxa"/>
          </w:tcPr>
          <w:p w14:paraId="663216A6" w14:textId="5299BBC0" w:rsidR="008A5E08" w:rsidRPr="007A0E59" w:rsidRDefault="008A5E08" w:rsidP="004C75C8">
            <w:r>
              <w:t>Pakket verwijderen</w:t>
            </w:r>
          </w:p>
        </w:tc>
      </w:tr>
      <w:tr w:rsidR="008A5E08" w:rsidRPr="007A0E59" w14:paraId="772F1641" w14:textId="77777777" w:rsidTr="004C75C8">
        <w:tc>
          <w:tcPr>
            <w:tcW w:w="2405" w:type="dxa"/>
          </w:tcPr>
          <w:p w14:paraId="33810EC7" w14:textId="77777777" w:rsidR="008A5E08" w:rsidRPr="007A0E59" w:rsidRDefault="008A5E08" w:rsidP="004C75C8">
            <w:r w:rsidRPr="007A0E59">
              <w:t>Actor</w:t>
            </w:r>
          </w:p>
        </w:tc>
        <w:tc>
          <w:tcPr>
            <w:tcW w:w="6657" w:type="dxa"/>
          </w:tcPr>
          <w:p w14:paraId="7920B790" w14:textId="2570704C" w:rsidR="008A5E08" w:rsidRPr="007A0E59" w:rsidRDefault="008A5E08" w:rsidP="004C75C8">
            <w:r>
              <w:t>Alleen Admins kunnen pakketen verwijderen</w:t>
            </w:r>
          </w:p>
        </w:tc>
      </w:tr>
      <w:tr w:rsidR="008A5E08" w:rsidRPr="007A0E59" w14:paraId="7F21252F"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6475C10F" w14:textId="77777777" w:rsidR="008A5E08" w:rsidRPr="007A0E59" w:rsidRDefault="008A5E08" w:rsidP="004C75C8">
            <w:r w:rsidRPr="007A0E59">
              <w:t>Preconditie</w:t>
            </w:r>
          </w:p>
        </w:tc>
        <w:tc>
          <w:tcPr>
            <w:tcW w:w="6657" w:type="dxa"/>
          </w:tcPr>
          <w:p w14:paraId="147C499F" w14:textId="77777777" w:rsidR="008A5E08" w:rsidRPr="007A0E59" w:rsidRDefault="008A5E08" w:rsidP="004C75C8">
            <w:pPr>
              <w:tabs>
                <w:tab w:val="center" w:pos="3220"/>
              </w:tabs>
            </w:pPr>
            <w:r>
              <w:t>Je moet ingelogt zijn met de rol Admin anders kom je hier niet bij</w:t>
            </w:r>
          </w:p>
        </w:tc>
      </w:tr>
      <w:tr w:rsidR="008A5E08" w:rsidRPr="007A0E59" w14:paraId="21DA6744" w14:textId="77777777" w:rsidTr="004C75C8">
        <w:tc>
          <w:tcPr>
            <w:tcW w:w="2405" w:type="dxa"/>
          </w:tcPr>
          <w:p w14:paraId="359C86C4" w14:textId="77777777" w:rsidR="008A5E08" w:rsidRPr="007A0E59" w:rsidRDefault="008A5E08" w:rsidP="004C75C8">
            <w:r w:rsidRPr="007A0E59">
              <w:t>Beschrijving</w:t>
            </w:r>
          </w:p>
        </w:tc>
        <w:tc>
          <w:tcPr>
            <w:tcW w:w="6657" w:type="dxa"/>
          </w:tcPr>
          <w:p w14:paraId="5FF0542F" w14:textId="749BD469" w:rsidR="008A5E08" w:rsidRPr="007A0E59" w:rsidRDefault="008A5E08" w:rsidP="004C75C8">
            <w:r>
              <w:t>De admin kan pakketen verwijderen ookal zijn ze aangemeld/geclaimed/afgeleverd</w:t>
            </w:r>
          </w:p>
        </w:tc>
      </w:tr>
      <w:tr w:rsidR="008A5E08" w:rsidRPr="007A0E59" w14:paraId="49B733B6"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52B86D86" w14:textId="77777777" w:rsidR="008A5E08" w:rsidRPr="007A0E59" w:rsidRDefault="008A5E08" w:rsidP="004C75C8">
            <w:r w:rsidRPr="007A0E59">
              <w:t>Uitzonderingen</w:t>
            </w:r>
          </w:p>
        </w:tc>
        <w:tc>
          <w:tcPr>
            <w:tcW w:w="6657" w:type="dxa"/>
          </w:tcPr>
          <w:p w14:paraId="084E9502" w14:textId="77777777" w:rsidR="008A5E08" w:rsidRPr="007A0E59" w:rsidRDefault="008A5E08" w:rsidP="004C75C8">
            <w:r>
              <w:t>Geen uitzondering</w:t>
            </w:r>
          </w:p>
        </w:tc>
      </w:tr>
      <w:tr w:rsidR="008A5E08" w:rsidRPr="007A0E59" w14:paraId="552EE3B3" w14:textId="77777777" w:rsidTr="004C75C8">
        <w:tc>
          <w:tcPr>
            <w:tcW w:w="2405" w:type="dxa"/>
          </w:tcPr>
          <w:p w14:paraId="1447999F" w14:textId="77777777" w:rsidR="008A5E08" w:rsidRPr="007A0E59" w:rsidRDefault="008A5E08" w:rsidP="004C75C8">
            <w:r w:rsidRPr="007A0E59">
              <w:t>Postconditie</w:t>
            </w:r>
          </w:p>
        </w:tc>
        <w:tc>
          <w:tcPr>
            <w:tcW w:w="6657" w:type="dxa"/>
          </w:tcPr>
          <w:p w14:paraId="19DD2DB3" w14:textId="165DD7E5" w:rsidR="008A5E08" w:rsidRPr="007A0E59" w:rsidRDefault="008A5E08" w:rsidP="004C75C8">
            <w:r>
              <w:t>Het verwijderde pakket wordt uit de database verwijderd</w:t>
            </w:r>
          </w:p>
        </w:tc>
      </w:tr>
    </w:tbl>
    <w:p w14:paraId="587EB75B" w14:textId="3E2797F8" w:rsidR="004A3BA4" w:rsidRDefault="008A5E08">
      <w:r>
        <w:rPr>
          <w:noProof/>
        </w:rPr>
        <w:drawing>
          <wp:inline distT="0" distB="0" distL="0" distR="0" wp14:anchorId="0FFDE42E" wp14:editId="79B8C681">
            <wp:extent cx="5219266" cy="3733800"/>
            <wp:effectExtent l="0" t="0" r="63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stretch>
                      <a:fillRect/>
                    </a:stretch>
                  </pic:blipFill>
                  <pic:spPr>
                    <a:xfrm>
                      <a:off x="0" y="0"/>
                      <a:ext cx="5223963" cy="3737160"/>
                    </a:xfrm>
                    <a:prstGeom prst="rect">
                      <a:avLst/>
                    </a:prstGeom>
                  </pic:spPr>
                </pic:pic>
              </a:graphicData>
            </a:graphic>
          </wp:inline>
        </w:drawing>
      </w:r>
      <w:r w:rsidR="004A3BA4">
        <w:br w:type="page"/>
      </w:r>
    </w:p>
    <w:p w14:paraId="2889F140" w14:textId="62215CAD" w:rsidR="007D3CFF" w:rsidRPr="007A0E59" w:rsidRDefault="007D3CFF" w:rsidP="007D3CFF">
      <w:pPr>
        <w:pStyle w:val="Kop2"/>
      </w:pPr>
      <w:r w:rsidRPr="007A0E59">
        <w:lastRenderedPageBreak/>
        <w:t xml:space="preserve">Functie: </w:t>
      </w:r>
      <w:r>
        <w:t>Voeg gewicht toe</w:t>
      </w:r>
    </w:p>
    <w:p w14:paraId="4EF8E80F" w14:textId="77777777" w:rsidR="007D3CFF" w:rsidRPr="007A0E59" w:rsidRDefault="007D3CFF" w:rsidP="007D3CF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7D3CFF" w:rsidRPr="007A0E59" w14:paraId="1EDD0E70"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DEB700D" w14:textId="77777777" w:rsidR="007D3CFF" w:rsidRPr="007A0E59" w:rsidRDefault="007D3CFF" w:rsidP="004C75C8">
            <w:r w:rsidRPr="007A0E59">
              <w:t>Naam van de functie</w:t>
            </w:r>
          </w:p>
        </w:tc>
        <w:tc>
          <w:tcPr>
            <w:tcW w:w="6657" w:type="dxa"/>
          </w:tcPr>
          <w:p w14:paraId="0C366C15" w14:textId="4D4585E0" w:rsidR="007D3CFF" w:rsidRPr="007A0E59" w:rsidRDefault="007D3CFF" w:rsidP="004C75C8">
            <w:r>
              <w:t>Gewicht toevoegen</w:t>
            </w:r>
          </w:p>
        </w:tc>
      </w:tr>
      <w:tr w:rsidR="007D3CFF" w:rsidRPr="007A0E59" w14:paraId="2CB4DB15" w14:textId="77777777" w:rsidTr="004C75C8">
        <w:tc>
          <w:tcPr>
            <w:tcW w:w="2405" w:type="dxa"/>
          </w:tcPr>
          <w:p w14:paraId="217FA9FE" w14:textId="77777777" w:rsidR="007D3CFF" w:rsidRPr="007A0E59" w:rsidRDefault="007D3CFF" w:rsidP="004C75C8">
            <w:r w:rsidRPr="007A0E59">
              <w:t>Actor</w:t>
            </w:r>
          </w:p>
        </w:tc>
        <w:tc>
          <w:tcPr>
            <w:tcW w:w="6657" w:type="dxa"/>
          </w:tcPr>
          <w:p w14:paraId="39A93DCE" w14:textId="37B9367C" w:rsidR="007D3CFF" w:rsidRPr="007A0E59" w:rsidRDefault="007D3CFF" w:rsidP="004C75C8">
            <w:r>
              <w:t xml:space="preserve">Alleen Admins kunnen gewichten toevoegen </w:t>
            </w:r>
          </w:p>
        </w:tc>
      </w:tr>
      <w:tr w:rsidR="007D3CFF" w:rsidRPr="007A0E59" w14:paraId="01603A24"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314586E7" w14:textId="77777777" w:rsidR="007D3CFF" w:rsidRPr="007A0E59" w:rsidRDefault="007D3CFF" w:rsidP="004C75C8">
            <w:r w:rsidRPr="007A0E59">
              <w:t>Preconditie</w:t>
            </w:r>
          </w:p>
        </w:tc>
        <w:tc>
          <w:tcPr>
            <w:tcW w:w="6657" w:type="dxa"/>
          </w:tcPr>
          <w:p w14:paraId="53551054" w14:textId="77777777" w:rsidR="007D3CFF" w:rsidRPr="007A0E59" w:rsidRDefault="007D3CFF" w:rsidP="004C75C8">
            <w:pPr>
              <w:tabs>
                <w:tab w:val="center" w:pos="3220"/>
              </w:tabs>
            </w:pPr>
            <w:r>
              <w:t>Je moet ingelogt zijn met de rol Admin anders kom je hier niet bij</w:t>
            </w:r>
          </w:p>
        </w:tc>
      </w:tr>
      <w:tr w:rsidR="007D3CFF" w:rsidRPr="007A0E59" w14:paraId="5EC68896" w14:textId="77777777" w:rsidTr="004C75C8">
        <w:tc>
          <w:tcPr>
            <w:tcW w:w="2405" w:type="dxa"/>
          </w:tcPr>
          <w:p w14:paraId="63A31F76" w14:textId="77777777" w:rsidR="007D3CFF" w:rsidRPr="007A0E59" w:rsidRDefault="007D3CFF" w:rsidP="004C75C8">
            <w:r w:rsidRPr="007A0E59">
              <w:t>Beschrijving</w:t>
            </w:r>
          </w:p>
        </w:tc>
        <w:tc>
          <w:tcPr>
            <w:tcW w:w="6657" w:type="dxa"/>
          </w:tcPr>
          <w:p w14:paraId="62C84249" w14:textId="77777777" w:rsidR="007D3CFF" w:rsidRDefault="007D3CFF" w:rsidP="004C75C8">
            <w:r>
              <w:t>De admin kan gewichten  toevoegen die de klant kan kiezen voor bezorging</w:t>
            </w:r>
          </w:p>
          <w:p w14:paraId="27616759" w14:textId="1ABBA8A4" w:rsidR="007D3CFF" w:rsidRPr="007A0E59" w:rsidRDefault="007D3CFF" w:rsidP="004C75C8">
            <w:r>
              <w:t>Wat nodig is : start gewicht tot eind gewicht en een vaste prijs voor het gewicht</w:t>
            </w:r>
          </w:p>
        </w:tc>
      </w:tr>
      <w:tr w:rsidR="007D3CFF" w:rsidRPr="007A0E59" w14:paraId="1C9EF12D" w14:textId="77777777" w:rsidTr="004C75C8">
        <w:trPr>
          <w:cnfStyle w:val="000000100000" w:firstRow="0" w:lastRow="0" w:firstColumn="0" w:lastColumn="0" w:oddVBand="0" w:evenVBand="0" w:oddHBand="1" w:evenHBand="0" w:firstRowFirstColumn="0" w:firstRowLastColumn="0" w:lastRowFirstColumn="0" w:lastRowLastColumn="0"/>
        </w:trPr>
        <w:tc>
          <w:tcPr>
            <w:tcW w:w="2405" w:type="dxa"/>
          </w:tcPr>
          <w:p w14:paraId="0172D8BC" w14:textId="77777777" w:rsidR="007D3CFF" w:rsidRPr="007A0E59" w:rsidRDefault="007D3CFF" w:rsidP="004C75C8">
            <w:r w:rsidRPr="007A0E59">
              <w:t>Uitzonderingen</w:t>
            </w:r>
          </w:p>
        </w:tc>
        <w:tc>
          <w:tcPr>
            <w:tcW w:w="6657" w:type="dxa"/>
          </w:tcPr>
          <w:p w14:paraId="2DF1498A" w14:textId="201B303C" w:rsidR="007D3CFF" w:rsidRPr="007A0E59" w:rsidRDefault="007D3CFF" w:rsidP="004C75C8">
            <w:r>
              <w:t>Geen uitzondering</w:t>
            </w:r>
          </w:p>
        </w:tc>
      </w:tr>
      <w:tr w:rsidR="007D3CFF" w:rsidRPr="007A0E59" w14:paraId="5C464774" w14:textId="77777777" w:rsidTr="004C75C8">
        <w:tc>
          <w:tcPr>
            <w:tcW w:w="2405" w:type="dxa"/>
          </w:tcPr>
          <w:p w14:paraId="1897199D" w14:textId="77777777" w:rsidR="007D3CFF" w:rsidRPr="007A0E59" w:rsidRDefault="007D3CFF" w:rsidP="004C75C8">
            <w:r w:rsidRPr="007A0E59">
              <w:t>Postconditie</w:t>
            </w:r>
          </w:p>
        </w:tc>
        <w:tc>
          <w:tcPr>
            <w:tcW w:w="6657" w:type="dxa"/>
          </w:tcPr>
          <w:p w14:paraId="77BE5816" w14:textId="331BBC50" w:rsidR="007D3CFF" w:rsidRPr="007A0E59" w:rsidRDefault="007D3CFF" w:rsidP="004C75C8">
            <w:r>
              <w:t>Het gewicht en de prijs worden opgeslagen in de database</w:t>
            </w:r>
          </w:p>
        </w:tc>
      </w:tr>
    </w:tbl>
    <w:p w14:paraId="1E0B2824" w14:textId="2D0FA713" w:rsidR="00E62F76" w:rsidRDefault="00E62F76" w:rsidP="006F5A45"/>
    <w:p w14:paraId="4C894E02" w14:textId="3F46A624" w:rsidR="00E62F76" w:rsidRDefault="00E62F76" w:rsidP="006F5A45">
      <w:r>
        <w:rPr>
          <w:noProof/>
        </w:rPr>
        <w:drawing>
          <wp:inline distT="0" distB="0" distL="0" distR="0" wp14:anchorId="14608760" wp14:editId="5E64038B">
            <wp:extent cx="5760720" cy="263525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1"/>
                    <a:stretch>
                      <a:fillRect/>
                    </a:stretch>
                  </pic:blipFill>
                  <pic:spPr>
                    <a:xfrm>
                      <a:off x="0" y="0"/>
                      <a:ext cx="5760720" cy="2635250"/>
                    </a:xfrm>
                    <a:prstGeom prst="rect">
                      <a:avLst/>
                    </a:prstGeom>
                  </pic:spPr>
                </pic:pic>
              </a:graphicData>
            </a:graphic>
          </wp:inline>
        </w:drawing>
      </w:r>
    </w:p>
    <w:p w14:paraId="24B8D6D3" w14:textId="77777777" w:rsidR="004775E8" w:rsidRDefault="004775E8" w:rsidP="006F5A45"/>
    <w:p w14:paraId="0389B2C2" w14:textId="77777777" w:rsidR="004775E8" w:rsidRDefault="004775E8">
      <w:r>
        <w:br w:type="page"/>
      </w:r>
    </w:p>
    <w:p w14:paraId="6B7E85A9" w14:textId="77777777" w:rsidR="004775E8" w:rsidRDefault="004775E8" w:rsidP="006F5A45"/>
    <w:p w14:paraId="11161E6B" w14:textId="753912F9" w:rsidR="004775E8" w:rsidRPr="007A0E59" w:rsidRDefault="004775E8" w:rsidP="004775E8">
      <w:pPr>
        <w:pStyle w:val="Kop2"/>
      </w:pPr>
      <w:r w:rsidRPr="007A0E59">
        <w:t xml:space="preserve">Functie: </w:t>
      </w:r>
      <w:r>
        <w:t>pakket editen</w:t>
      </w:r>
    </w:p>
    <w:p w14:paraId="1899B276" w14:textId="77777777" w:rsidR="004775E8" w:rsidRPr="007A0E59" w:rsidRDefault="004775E8" w:rsidP="004775E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775E8" w:rsidRPr="007A0E59" w14:paraId="18754AF0"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5B600633" w14:textId="77777777" w:rsidR="004775E8" w:rsidRPr="007A0E59" w:rsidRDefault="004775E8" w:rsidP="00D07836">
            <w:r w:rsidRPr="007A0E59">
              <w:t>Naam van de functie</w:t>
            </w:r>
          </w:p>
        </w:tc>
        <w:tc>
          <w:tcPr>
            <w:tcW w:w="6657" w:type="dxa"/>
          </w:tcPr>
          <w:p w14:paraId="0DDAA840" w14:textId="1684FB2B" w:rsidR="004775E8" w:rsidRPr="007A0E59" w:rsidRDefault="004775E8" w:rsidP="00D07836">
            <w:r>
              <w:t>Pakket editen</w:t>
            </w:r>
          </w:p>
        </w:tc>
      </w:tr>
      <w:tr w:rsidR="004775E8" w:rsidRPr="007A0E59" w14:paraId="09669426" w14:textId="77777777" w:rsidTr="00D07836">
        <w:tc>
          <w:tcPr>
            <w:tcW w:w="2405" w:type="dxa"/>
          </w:tcPr>
          <w:p w14:paraId="66C888B1" w14:textId="77777777" w:rsidR="004775E8" w:rsidRPr="007A0E59" w:rsidRDefault="004775E8" w:rsidP="00D07836">
            <w:r w:rsidRPr="007A0E59">
              <w:t>Actor</w:t>
            </w:r>
          </w:p>
        </w:tc>
        <w:tc>
          <w:tcPr>
            <w:tcW w:w="6657" w:type="dxa"/>
          </w:tcPr>
          <w:p w14:paraId="3630CE49" w14:textId="344D2E9D" w:rsidR="004775E8" w:rsidRPr="007A0E59" w:rsidRDefault="004775E8" w:rsidP="00D07836">
            <w:r>
              <w:t>Alleen Admins kunnen pakketen editen</w:t>
            </w:r>
          </w:p>
        </w:tc>
      </w:tr>
      <w:tr w:rsidR="004775E8" w:rsidRPr="007A0E59" w14:paraId="14B32C59"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3F4E302D" w14:textId="77777777" w:rsidR="004775E8" w:rsidRPr="007A0E59" w:rsidRDefault="004775E8" w:rsidP="00D07836">
            <w:r w:rsidRPr="007A0E59">
              <w:t>Preconditie</w:t>
            </w:r>
          </w:p>
        </w:tc>
        <w:tc>
          <w:tcPr>
            <w:tcW w:w="6657" w:type="dxa"/>
          </w:tcPr>
          <w:p w14:paraId="359AF4EE" w14:textId="77777777" w:rsidR="004775E8" w:rsidRPr="007A0E59" w:rsidRDefault="004775E8" w:rsidP="00D07836">
            <w:pPr>
              <w:tabs>
                <w:tab w:val="center" w:pos="3220"/>
              </w:tabs>
            </w:pPr>
            <w:r>
              <w:t>Je moet ingelogt zijn met de rol Admin anders kom je hier niet bij</w:t>
            </w:r>
          </w:p>
        </w:tc>
      </w:tr>
      <w:tr w:rsidR="004775E8" w:rsidRPr="007A0E59" w14:paraId="69DC9E7C" w14:textId="77777777" w:rsidTr="00D07836">
        <w:tc>
          <w:tcPr>
            <w:tcW w:w="2405" w:type="dxa"/>
          </w:tcPr>
          <w:p w14:paraId="38B91CA9" w14:textId="77777777" w:rsidR="004775E8" w:rsidRPr="007A0E59" w:rsidRDefault="004775E8" w:rsidP="00D07836">
            <w:r w:rsidRPr="007A0E59">
              <w:t>Beschrijving</w:t>
            </w:r>
          </w:p>
        </w:tc>
        <w:tc>
          <w:tcPr>
            <w:tcW w:w="6657" w:type="dxa"/>
          </w:tcPr>
          <w:p w14:paraId="3AB9180E" w14:textId="2D169AE3" w:rsidR="004775E8" w:rsidRPr="007A0E59" w:rsidRDefault="004775E8" w:rsidP="004775E8">
            <w:r>
              <w:t>De admin kan pakketen editen als er foutjes zijn gemaakt</w:t>
            </w:r>
          </w:p>
        </w:tc>
      </w:tr>
      <w:tr w:rsidR="004775E8" w:rsidRPr="007A0E59" w14:paraId="26E0B892" w14:textId="77777777" w:rsidTr="00D07836">
        <w:trPr>
          <w:cnfStyle w:val="000000100000" w:firstRow="0" w:lastRow="0" w:firstColumn="0" w:lastColumn="0" w:oddVBand="0" w:evenVBand="0" w:oddHBand="1" w:evenHBand="0" w:firstRowFirstColumn="0" w:firstRowLastColumn="0" w:lastRowFirstColumn="0" w:lastRowLastColumn="0"/>
        </w:trPr>
        <w:tc>
          <w:tcPr>
            <w:tcW w:w="2405" w:type="dxa"/>
          </w:tcPr>
          <w:p w14:paraId="4FB8ED3D" w14:textId="77777777" w:rsidR="004775E8" w:rsidRPr="007A0E59" w:rsidRDefault="004775E8" w:rsidP="00D07836">
            <w:r w:rsidRPr="007A0E59">
              <w:t>Uitzonderingen</w:t>
            </w:r>
          </w:p>
        </w:tc>
        <w:tc>
          <w:tcPr>
            <w:tcW w:w="6657" w:type="dxa"/>
          </w:tcPr>
          <w:p w14:paraId="0472101C" w14:textId="52F85915" w:rsidR="004775E8" w:rsidRPr="007A0E59" w:rsidRDefault="004775E8" w:rsidP="00D07836">
            <w:r>
              <w:t>Dit kan alleen als het pakket is aangemeld</w:t>
            </w:r>
          </w:p>
        </w:tc>
      </w:tr>
      <w:tr w:rsidR="004775E8" w:rsidRPr="007A0E59" w14:paraId="26ECAFC1" w14:textId="77777777" w:rsidTr="00D07836">
        <w:tc>
          <w:tcPr>
            <w:tcW w:w="2405" w:type="dxa"/>
          </w:tcPr>
          <w:p w14:paraId="16158DF0" w14:textId="77777777" w:rsidR="004775E8" w:rsidRPr="007A0E59" w:rsidRDefault="004775E8" w:rsidP="00D07836">
            <w:r w:rsidRPr="007A0E59">
              <w:t>Postconditie</w:t>
            </w:r>
          </w:p>
        </w:tc>
        <w:tc>
          <w:tcPr>
            <w:tcW w:w="6657" w:type="dxa"/>
          </w:tcPr>
          <w:p w14:paraId="53F2DBF2" w14:textId="20B36D44" w:rsidR="004775E8" w:rsidRPr="007A0E59" w:rsidRDefault="004775E8" w:rsidP="00D07836">
            <w:r>
              <w:t>De nieuwe data word opgeslagen en verstuurd naar de database</w:t>
            </w:r>
          </w:p>
        </w:tc>
      </w:tr>
    </w:tbl>
    <w:p w14:paraId="31DAF40D" w14:textId="1E737C48" w:rsidR="004775E8" w:rsidRDefault="004775E8"/>
    <w:p w14:paraId="4F73A0EF" w14:textId="72022E81" w:rsidR="004775E8" w:rsidRDefault="004775E8">
      <w:r>
        <w:rPr>
          <w:noProof/>
        </w:rPr>
        <w:drawing>
          <wp:inline distT="0" distB="0" distL="0" distR="0" wp14:anchorId="58BF0093" wp14:editId="545B1A30">
            <wp:extent cx="5760720" cy="318071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0715"/>
                    </a:xfrm>
                    <a:prstGeom prst="rect">
                      <a:avLst/>
                    </a:prstGeom>
                  </pic:spPr>
                </pic:pic>
              </a:graphicData>
            </a:graphic>
          </wp:inline>
        </w:drawing>
      </w:r>
    </w:p>
    <w:p w14:paraId="440B2151" w14:textId="77777777" w:rsidR="00FC3474" w:rsidRDefault="00FC3474" w:rsidP="006F5A45"/>
    <w:p w14:paraId="6E6AD680" w14:textId="77777777" w:rsidR="00FC3474" w:rsidRDefault="00FC3474">
      <w:r>
        <w:br w:type="page"/>
      </w:r>
    </w:p>
    <w:p w14:paraId="01D9205D" w14:textId="67484574" w:rsidR="00FC3474" w:rsidRPr="007A0E59" w:rsidRDefault="00FC3474" w:rsidP="00FC3474">
      <w:pPr>
        <w:pStyle w:val="Kop2"/>
      </w:pPr>
      <w:r w:rsidRPr="007A0E59">
        <w:lastRenderedPageBreak/>
        <w:t xml:space="preserve">Functie: </w:t>
      </w:r>
      <w:r>
        <w:t>gewichten verwijderen</w:t>
      </w:r>
    </w:p>
    <w:p w14:paraId="01BB3E2B" w14:textId="77777777" w:rsidR="00FC3474" w:rsidRPr="007A0E59" w:rsidRDefault="00FC3474" w:rsidP="00FC347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C3474" w:rsidRPr="007A0E59" w14:paraId="62C7E06E"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074CBBD0" w14:textId="77777777" w:rsidR="00FC3474" w:rsidRPr="007A0E59" w:rsidRDefault="00FC3474" w:rsidP="00B373CE">
            <w:r w:rsidRPr="007A0E59">
              <w:t>Naam van de functie</w:t>
            </w:r>
          </w:p>
        </w:tc>
        <w:tc>
          <w:tcPr>
            <w:tcW w:w="6657" w:type="dxa"/>
          </w:tcPr>
          <w:p w14:paraId="25CDC9EA" w14:textId="79A033B7" w:rsidR="00FC3474" w:rsidRPr="007A0E59" w:rsidRDefault="00FC3474" w:rsidP="00B373CE">
            <w:r>
              <w:t>Gewichten verwijderen</w:t>
            </w:r>
          </w:p>
        </w:tc>
      </w:tr>
      <w:tr w:rsidR="00FC3474" w:rsidRPr="007A0E59" w14:paraId="312A62A6" w14:textId="77777777" w:rsidTr="00B373CE">
        <w:tc>
          <w:tcPr>
            <w:tcW w:w="2405" w:type="dxa"/>
          </w:tcPr>
          <w:p w14:paraId="28F9BC18" w14:textId="77777777" w:rsidR="00FC3474" w:rsidRPr="007A0E59" w:rsidRDefault="00FC3474" w:rsidP="00B373CE">
            <w:r w:rsidRPr="007A0E59">
              <w:t>Actor</w:t>
            </w:r>
          </w:p>
        </w:tc>
        <w:tc>
          <w:tcPr>
            <w:tcW w:w="6657" w:type="dxa"/>
          </w:tcPr>
          <w:p w14:paraId="0FB1C049" w14:textId="5F219418" w:rsidR="00FC3474" w:rsidRPr="007A0E59" w:rsidRDefault="00FC3474" w:rsidP="00B373CE">
            <w:r>
              <w:t>Alleen Admins kunnen gewichten verwijderen</w:t>
            </w:r>
          </w:p>
        </w:tc>
      </w:tr>
      <w:tr w:rsidR="00FC3474" w:rsidRPr="007A0E59" w14:paraId="0DEFC3EF"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421741A3" w14:textId="77777777" w:rsidR="00FC3474" w:rsidRPr="007A0E59" w:rsidRDefault="00FC3474" w:rsidP="00B373CE">
            <w:r w:rsidRPr="007A0E59">
              <w:t>Preconditie</w:t>
            </w:r>
          </w:p>
        </w:tc>
        <w:tc>
          <w:tcPr>
            <w:tcW w:w="6657" w:type="dxa"/>
          </w:tcPr>
          <w:p w14:paraId="113DE10F" w14:textId="77777777" w:rsidR="00FC3474" w:rsidRPr="007A0E59" w:rsidRDefault="00FC3474" w:rsidP="00B373CE">
            <w:pPr>
              <w:tabs>
                <w:tab w:val="center" w:pos="3220"/>
              </w:tabs>
            </w:pPr>
            <w:r>
              <w:t>Je moet ingelogt zijn met de rol Admin anders kom je hier niet bij</w:t>
            </w:r>
          </w:p>
        </w:tc>
      </w:tr>
      <w:tr w:rsidR="00FC3474" w:rsidRPr="007A0E59" w14:paraId="6A3B795E" w14:textId="77777777" w:rsidTr="00B373CE">
        <w:tc>
          <w:tcPr>
            <w:tcW w:w="2405" w:type="dxa"/>
          </w:tcPr>
          <w:p w14:paraId="423C663D" w14:textId="77777777" w:rsidR="00FC3474" w:rsidRPr="007A0E59" w:rsidRDefault="00FC3474" w:rsidP="00B373CE">
            <w:r w:rsidRPr="007A0E59">
              <w:t>Beschrijving</w:t>
            </w:r>
          </w:p>
        </w:tc>
        <w:tc>
          <w:tcPr>
            <w:tcW w:w="6657" w:type="dxa"/>
          </w:tcPr>
          <w:p w14:paraId="222B17C4" w14:textId="69D7E95D" w:rsidR="00FC3474" w:rsidRPr="007A0E59" w:rsidRDefault="00FC3474" w:rsidP="00B373CE">
            <w:r>
              <w:t xml:space="preserve">De admin kan </w:t>
            </w:r>
            <w:r w:rsidR="00DD2C08">
              <w:t>alleen gewichten verwijderen</w:t>
            </w:r>
          </w:p>
        </w:tc>
      </w:tr>
      <w:tr w:rsidR="00FC3474" w:rsidRPr="007A0E59" w14:paraId="67F12FA1"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06ABE9B6" w14:textId="77777777" w:rsidR="00FC3474" w:rsidRPr="007A0E59" w:rsidRDefault="00FC3474" w:rsidP="00B373CE">
            <w:r w:rsidRPr="007A0E59">
              <w:t>Uitzonderingen</w:t>
            </w:r>
          </w:p>
        </w:tc>
        <w:tc>
          <w:tcPr>
            <w:tcW w:w="6657" w:type="dxa"/>
          </w:tcPr>
          <w:p w14:paraId="0C31A770" w14:textId="4149FB39" w:rsidR="00FC3474" w:rsidRPr="007A0E59" w:rsidRDefault="00DD2C08" w:rsidP="00B373CE">
            <w:r>
              <w:t>Het gewicht kan niet verwijderd worden als het gewicht aan een pakket is gebonden</w:t>
            </w:r>
          </w:p>
        </w:tc>
      </w:tr>
      <w:tr w:rsidR="00FC3474" w:rsidRPr="007A0E59" w14:paraId="78C93654" w14:textId="77777777" w:rsidTr="00B373CE">
        <w:tc>
          <w:tcPr>
            <w:tcW w:w="2405" w:type="dxa"/>
          </w:tcPr>
          <w:p w14:paraId="2ABD1951" w14:textId="77777777" w:rsidR="00FC3474" w:rsidRPr="007A0E59" w:rsidRDefault="00FC3474" w:rsidP="00B373CE">
            <w:r w:rsidRPr="007A0E59">
              <w:t>Postconditie</w:t>
            </w:r>
          </w:p>
        </w:tc>
        <w:tc>
          <w:tcPr>
            <w:tcW w:w="6657" w:type="dxa"/>
          </w:tcPr>
          <w:p w14:paraId="33810C7F" w14:textId="72FAE4BD" w:rsidR="00FC3474" w:rsidRPr="007A0E59" w:rsidRDefault="00DD2C08" w:rsidP="00B373CE">
            <w:r>
              <w:t>Het gewicht wordt uit de database verwijderd</w:t>
            </w:r>
          </w:p>
        </w:tc>
      </w:tr>
      <w:tr w:rsidR="00FC3474" w:rsidRPr="007A0E59" w14:paraId="3A6104BC"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672CCCCC" w14:textId="77777777" w:rsidR="00FC3474" w:rsidRPr="007A0E59" w:rsidRDefault="00FC3474" w:rsidP="00B373CE"/>
        </w:tc>
        <w:tc>
          <w:tcPr>
            <w:tcW w:w="6657" w:type="dxa"/>
          </w:tcPr>
          <w:p w14:paraId="3CB9AE50" w14:textId="77777777" w:rsidR="00FC3474" w:rsidRDefault="00FC3474" w:rsidP="00B373CE"/>
        </w:tc>
      </w:tr>
      <w:tr w:rsidR="00FC3474" w:rsidRPr="007A0E59" w14:paraId="5AE9372A" w14:textId="77777777" w:rsidTr="00B373CE">
        <w:tc>
          <w:tcPr>
            <w:tcW w:w="2405" w:type="dxa"/>
          </w:tcPr>
          <w:p w14:paraId="4818FADC" w14:textId="77777777" w:rsidR="00FC3474" w:rsidRPr="007A0E59" w:rsidRDefault="00FC3474" w:rsidP="00B373CE"/>
        </w:tc>
        <w:tc>
          <w:tcPr>
            <w:tcW w:w="6657" w:type="dxa"/>
          </w:tcPr>
          <w:p w14:paraId="015CA9C2" w14:textId="77777777" w:rsidR="00FC3474" w:rsidRDefault="00FC3474" w:rsidP="00B373CE"/>
        </w:tc>
      </w:tr>
    </w:tbl>
    <w:p w14:paraId="57456BA7" w14:textId="4876429E" w:rsidR="006F5A45" w:rsidRDefault="00FC3474" w:rsidP="006F5A45">
      <w:r>
        <w:rPr>
          <w:noProof/>
        </w:rPr>
        <w:drawing>
          <wp:inline distT="0" distB="0" distL="0" distR="0" wp14:anchorId="7BE67C83" wp14:editId="45F691C1">
            <wp:extent cx="3991555" cy="3687965"/>
            <wp:effectExtent l="0" t="0" r="9525" b="825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6872" cy="3692877"/>
                    </a:xfrm>
                    <a:prstGeom prst="rect">
                      <a:avLst/>
                    </a:prstGeom>
                  </pic:spPr>
                </pic:pic>
              </a:graphicData>
            </a:graphic>
          </wp:inline>
        </w:drawing>
      </w:r>
      <w:r w:rsidR="00E62F76">
        <w:tab/>
      </w:r>
    </w:p>
    <w:p w14:paraId="236D2C4F" w14:textId="77777777" w:rsidR="009D7294" w:rsidRPr="007A0E59" w:rsidRDefault="009D7294">
      <w:pPr>
        <w:rPr>
          <w:rFonts w:asciiTheme="majorHAnsi" w:eastAsiaTheme="majorEastAsia" w:hAnsiTheme="majorHAnsi" w:cstheme="majorBidi"/>
          <w:color w:val="2F5496" w:themeColor="accent1" w:themeShade="BF"/>
          <w:sz w:val="32"/>
          <w:szCs w:val="32"/>
        </w:rPr>
      </w:pPr>
    </w:p>
    <w:p w14:paraId="0081FC80" w14:textId="77777777" w:rsidR="00FF404D" w:rsidRDefault="00FF404D" w:rsidP="00755423">
      <w:pPr>
        <w:tabs>
          <w:tab w:val="center" w:pos="4536"/>
        </w:tabs>
      </w:pPr>
      <w:bookmarkStart w:id="28" w:name="_Toc2080262"/>
      <w:bookmarkStart w:id="29" w:name="_Toc5827133"/>
    </w:p>
    <w:p w14:paraId="0F738D96" w14:textId="77777777" w:rsidR="00FF404D" w:rsidRDefault="00FF404D" w:rsidP="00755423">
      <w:pPr>
        <w:tabs>
          <w:tab w:val="center" w:pos="4536"/>
        </w:tabs>
      </w:pPr>
    </w:p>
    <w:p w14:paraId="528FC44E" w14:textId="77777777" w:rsidR="00FF404D" w:rsidRDefault="00FF404D" w:rsidP="00755423">
      <w:pPr>
        <w:tabs>
          <w:tab w:val="center" w:pos="4536"/>
        </w:tabs>
      </w:pPr>
    </w:p>
    <w:p w14:paraId="4B75E5DA" w14:textId="77777777" w:rsidR="00FF404D" w:rsidRDefault="00FF404D" w:rsidP="00755423">
      <w:pPr>
        <w:tabs>
          <w:tab w:val="center" w:pos="4536"/>
        </w:tabs>
      </w:pPr>
    </w:p>
    <w:p w14:paraId="643323B2" w14:textId="77777777" w:rsidR="00FF404D" w:rsidRDefault="00FF404D" w:rsidP="00755423">
      <w:pPr>
        <w:tabs>
          <w:tab w:val="center" w:pos="4536"/>
        </w:tabs>
      </w:pPr>
    </w:p>
    <w:p w14:paraId="60A80C2C" w14:textId="77777777" w:rsidR="00FF404D" w:rsidRDefault="00FF404D" w:rsidP="00755423">
      <w:pPr>
        <w:tabs>
          <w:tab w:val="center" w:pos="4536"/>
        </w:tabs>
      </w:pPr>
    </w:p>
    <w:p w14:paraId="3DEF5C64" w14:textId="77777777" w:rsidR="00FF404D" w:rsidRDefault="00FF404D" w:rsidP="00755423">
      <w:pPr>
        <w:tabs>
          <w:tab w:val="center" w:pos="4536"/>
        </w:tabs>
      </w:pPr>
    </w:p>
    <w:p w14:paraId="13396D00" w14:textId="77777777" w:rsidR="00FF404D" w:rsidRDefault="00FF404D" w:rsidP="00755423">
      <w:pPr>
        <w:tabs>
          <w:tab w:val="center" w:pos="4536"/>
        </w:tabs>
      </w:pPr>
    </w:p>
    <w:p w14:paraId="247897FE" w14:textId="7E2201E7" w:rsidR="00FF404D" w:rsidRDefault="00FF404D" w:rsidP="00755423">
      <w:pPr>
        <w:tabs>
          <w:tab w:val="center" w:pos="4536"/>
        </w:tabs>
      </w:pPr>
    </w:p>
    <w:p w14:paraId="4538E23E" w14:textId="184E8B7C" w:rsidR="00FF404D" w:rsidRPr="007A0E59" w:rsidRDefault="00FF404D" w:rsidP="00FF404D">
      <w:pPr>
        <w:pStyle w:val="Kop2"/>
      </w:pPr>
      <w:r w:rsidRPr="007A0E59">
        <w:lastRenderedPageBreak/>
        <w:t xml:space="preserve">Functie: </w:t>
      </w:r>
      <w:r>
        <w:t>Regio’s aanpassen</w:t>
      </w:r>
    </w:p>
    <w:p w14:paraId="324C2F61" w14:textId="77777777" w:rsidR="00FF404D" w:rsidRPr="007A0E59" w:rsidRDefault="00FF404D" w:rsidP="00FF404D">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F404D" w:rsidRPr="007A0E59" w14:paraId="116B72DE"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2FC26153" w14:textId="77777777" w:rsidR="00FF404D" w:rsidRPr="007A0E59" w:rsidRDefault="00FF404D" w:rsidP="00B373CE">
            <w:r w:rsidRPr="007A0E59">
              <w:t>Naam van de functie</w:t>
            </w:r>
          </w:p>
        </w:tc>
        <w:tc>
          <w:tcPr>
            <w:tcW w:w="6657" w:type="dxa"/>
          </w:tcPr>
          <w:p w14:paraId="4F1C72C3" w14:textId="263F71B2" w:rsidR="00FF404D" w:rsidRPr="007A0E59" w:rsidRDefault="00FF404D" w:rsidP="00B373CE">
            <w:r>
              <w:t>Regio’s aanpassen</w:t>
            </w:r>
          </w:p>
        </w:tc>
      </w:tr>
      <w:tr w:rsidR="00FF404D" w:rsidRPr="007A0E59" w14:paraId="620B906F" w14:textId="77777777" w:rsidTr="00B373CE">
        <w:tc>
          <w:tcPr>
            <w:tcW w:w="2405" w:type="dxa"/>
          </w:tcPr>
          <w:p w14:paraId="622261D3" w14:textId="77777777" w:rsidR="00FF404D" w:rsidRPr="007A0E59" w:rsidRDefault="00FF404D" w:rsidP="00B373CE">
            <w:r w:rsidRPr="007A0E59">
              <w:t>Actor</w:t>
            </w:r>
          </w:p>
        </w:tc>
        <w:tc>
          <w:tcPr>
            <w:tcW w:w="6657" w:type="dxa"/>
          </w:tcPr>
          <w:p w14:paraId="5C0FB7D0" w14:textId="495B0EBD" w:rsidR="00FF404D" w:rsidRPr="007A0E59" w:rsidRDefault="00FF404D" w:rsidP="00B373CE">
            <w:r>
              <w:t>Admins kunnen de regio’s van de koerier aanpassen maar ook de koeriers zelf kunnen dat</w:t>
            </w:r>
          </w:p>
        </w:tc>
      </w:tr>
      <w:tr w:rsidR="00FF404D" w:rsidRPr="007A0E59" w14:paraId="27674115"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70B0E569" w14:textId="77777777" w:rsidR="00FF404D" w:rsidRPr="007A0E59" w:rsidRDefault="00FF404D" w:rsidP="00B373CE">
            <w:r w:rsidRPr="007A0E59">
              <w:t>Preconditie</w:t>
            </w:r>
          </w:p>
        </w:tc>
        <w:tc>
          <w:tcPr>
            <w:tcW w:w="6657" w:type="dxa"/>
          </w:tcPr>
          <w:p w14:paraId="4D5DED59" w14:textId="39258275" w:rsidR="00FF404D" w:rsidRPr="007A0E59" w:rsidRDefault="00FF404D" w:rsidP="00B373CE">
            <w:pPr>
              <w:tabs>
                <w:tab w:val="center" w:pos="3220"/>
              </w:tabs>
            </w:pPr>
            <w:r>
              <w:t>Je moet een account hebben met de role koerier of admin</w:t>
            </w:r>
          </w:p>
        </w:tc>
      </w:tr>
      <w:tr w:rsidR="00FF404D" w:rsidRPr="007A0E59" w14:paraId="476E3390" w14:textId="77777777" w:rsidTr="00B373CE">
        <w:tc>
          <w:tcPr>
            <w:tcW w:w="2405" w:type="dxa"/>
          </w:tcPr>
          <w:p w14:paraId="3F387CA0" w14:textId="77777777" w:rsidR="00FF404D" w:rsidRPr="007A0E59" w:rsidRDefault="00FF404D" w:rsidP="00B373CE">
            <w:r w:rsidRPr="007A0E59">
              <w:t>Beschrijving</w:t>
            </w:r>
          </w:p>
        </w:tc>
        <w:tc>
          <w:tcPr>
            <w:tcW w:w="6657" w:type="dxa"/>
          </w:tcPr>
          <w:p w14:paraId="7511D03A" w14:textId="010F075C" w:rsidR="00FF404D" w:rsidRPr="007A0E59" w:rsidRDefault="00FF404D" w:rsidP="00B373CE">
            <w:r>
              <w:t>De koerier/admin kan aangeven in welke regio de koerier actief is</w:t>
            </w:r>
          </w:p>
        </w:tc>
      </w:tr>
      <w:tr w:rsidR="00FF404D" w:rsidRPr="007A0E59" w14:paraId="1777DCDD" w14:textId="77777777" w:rsidTr="00B373CE">
        <w:trPr>
          <w:cnfStyle w:val="000000100000" w:firstRow="0" w:lastRow="0" w:firstColumn="0" w:lastColumn="0" w:oddVBand="0" w:evenVBand="0" w:oddHBand="1" w:evenHBand="0" w:firstRowFirstColumn="0" w:firstRowLastColumn="0" w:lastRowFirstColumn="0" w:lastRowLastColumn="0"/>
        </w:trPr>
        <w:tc>
          <w:tcPr>
            <w:tcW w:w="2405" w:type="dxa"/>
          </w:tcPr>
          <w:p w14:paraId="69BCE3C4" w14:textId="77777777" w:rsidR="00FF404D" w:rsidRPr="007A0E59" w:rsidRDefault="00FF404D" w:rsidP="00B373CE">
            <w:r w:rsidRPr="007A0E59">
              <w:t>Uitzonderingen</w:t>
            </w:r>
          </w:p>
        </w:tc>
        <w:tc>
          <w:tcPr>
            <w:tcW w:w="6657" w:type="dxa"/>
          </w:tcPr>
          <w:p w14:paraId="0E7AC8D9" w14:textId="2F3A61FE" w:rsidR="00FF404D" w:rsidRPr="007A0E59" w:rsidRDefault="00FF404D" w:rsidP="00B373CE">
            <w:r>
              <w:t>---</w:t>
            </w:r>
          </w:p>
        </w:tc>
      </w:tr>
      <w:tr w:rsidR="00FF404D" w:rsidRPr="007A0E59" w14:paraId="7028EBE3" w14:textId="77777777" w:rsidTr="00B373CE">
        <w:tc>
          <w:tcPr>
            <w:tcW w:w="2405" w:type="dxa"/>
          </w:tcPr>
          <w:p w14:paraId="6C60CE51" w14:textId="77777777" w:rsidR="00FF404D" w:rsidRPr="007A0E59" w:rsidRDefault="00FF404D" w:rsidP="00B373CE">
            <w:r w:rsidRPr="007A0E59">
              <w:t>Postconditie</w:t>
            </w:r>
          </w:p>
        </w:tc>
        <w:tc>
          <w:tcPr>
            <w:tcW w:w="6657" w:type="dxa"/>
          </w:tcPr>
          <w:p w14:paraId="58D7F6EE" w14:textId="6DF6C65C" w:rsidR="00FF404D" w:rsidRPr="007A0E59" w:rsidRDefault="00FF404D" w:rsidP="00B373CE">
            <w:r>
              <w:t>De regio word geupdate en opgeslagen in de database</w:t>
            </w:r>
          </w:p>
        </w:tc>
      </w:tr>
    </w:tbl>
    <w:p w14:paraId="6111C064" w14:textId="77777777" w:rsidR="00FF404D" w:rsidRDefault="00FF404D">
      <w:r>
        <w:rPr>
          <w:noProof/>
        </w:rPr>
        <w:drawing>
          <wp:inline distT="0" distB="0" distL="0" distR="0" wp14:anchorId="270D77E7" wp14:editId="576EE560">
            <wp:extent cx="5760720" cy="3171825"/>
            <wp:effectExtent l="0" t="0" r="0" b="9525"/>
            <wp:docPr id="20" name="Afbeelding 2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24"/>
                    <a:stretch>
                      <a:fillRect/>
                    </a:stretch>
                  </pic:blipFill>
                  <pic:spPr>
                    <a:xfrm>
                      <a:off x="0" y="0"/>
                      <a:ext cx="5760720" cy="3171825"/>
                    </a:xfrm>
                    <a:prstGeom prst="rect">
                      <a:avLst/>
                    </a:prstGeom>
                  </pic:spPr>
                </pic:pic>
              </a:graphicData>
            </a:graphic>
          </wp:inline>
        </w:drawing>
      </w:r>
    </w:p>
    <w:p w14:paraId="72718AA1" w14:textId="5E1CB0F7" w:rsidR="00261327" w:rsidRDefault="00FF404D">
      <w:r>
        <w:t>(Dit</w:t>
      </w:r>
      <w:r w:rsidR="00261327">
        <w:t xml:space="preserve"> zijn 2 pagina’s</w:t>
      </w:r>
      <w:r>
        <w:t xml:space="preserve"> </w:t>
      </w:r>
      <w:r w:rsidR="00261327">
        <w:t>)</w:t>
      </w:r>
    </w:p>
    <w:p w14:paraId="1CC7A4EE" w14:textId="77777777" w:rsidR="00261327" w:rsidRDefault="00261327">
      <w:r>
        <w:br w:type="page"/>
      </w:r>
    </w:p>
    <w:p w14:paraId="675A75B2" w14:textId="4A088868" w:rsidR="00261327" w:rsidRPr="007A0E59" w:rsidRDefault="00261327" w:rsidP="00261327">
      <w:pPr>
        <w:pStyle w:val="Kop2"/>
      </w:pPr>
      <w:r w:rsidRPr="007A0E59">
        <w:lastRenderedPageBreak/>
        <w:t xml:space="preserve">Functie: </w:t>
      </w:r>
      <w:r>
        <w:t>overzicht omzet</w:t>
      </w:r>
    </w:p>
    <w:p w14:paraId="146210B9" w14:textId="77777777" w:rsidR="00261327" w:rsidRPr="007A0E59" w:rsidRDefault="00261327" w:rsidP="0026132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261327" w:rsidRPr="007A0E59" w14:paraId="22F1B210"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112841A2" w14:textId="77777777" w:rsidR="00261327" w:rsidRPr="007A0E59" w:rsidRDefault="00261327" w:rsidP="006E268E">
            <w:r w:rsidRPr="007A0E59">
              <w:t>Naam van de functie</w:t>
            </w:r>
          </w:p>
        </w:tc>
        <w:tc>
          <w:tcPr>
            <w:tcW w:w="6657" w:type="dxa"/>
          </w:tcPr>
          <w:p w14:paraId="506A8EB6" w14:textId="605548CB" w:rsidR="00261327" w:rsidRPr="007A0E59" w:rsidRDefault="00261327" w:rsidP="006E268E">
            <w:r>
              <w:t>Overzicht omzet</w:t>
            </w:r>
          </w:p>
        </w:tc>
      </w:tr>
      <w:tr w:rsidR="00261327" w:rsidRPr="007A0E59" w14:paraId="247BE6D8" w14:textId="77777777" w:rsidTr="006E268E">
        <w:tc>
          <w:tcPr>
            <w:tcW w:w="2405" w:type="dxa"/>
          </w:tcPr>
          <w:p w14:paraId="2D48D067" w14:textId="77777777" w:rsidR="00261327" w:rsidRPr="007A0E59" w:rsidRDefault="00261327" w:rsidP="006E268E">
            <w:r w:rsidRPr="007A0E59">
              <w:t>Actor</w:t>
            </w:r>
          </w:p>
        </w:tc>
        <w:tc>
          <w:tcPr>
            <w:tcW w:w="6657" w:type="dxa"/>
          </w:tcPr>
          <w:p w14:paraId="5D6FC8EC" w14:textId="5DBC1180" w:rsidR="00261327" w:rsidRPr="007A0E59" w:rsidRDefault="00261327" w:rsidP="006E268E">
            <w:r>
              <w:t xml:space="preserve">Admins kunnen alleen het totale overzicht zien van betaalde </w:t>
            </w:r>
            <w:r w:rsidR="00801D98">
              <w:t xml:space="preserve"> facturen</w:t>
            </w:r>
          </w:p>
        </w:tc>
      </w:tr>
      <w:tr w:rsidR="00261327" w:rsidRPr="007A0E59" w14:paraId="3D56D524"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4053AF88" w14:textId="77777777" w:rsidR="00261327" w:rsidRPr="007A0E59" w:rsidRDefault="00261327" w:rsidP="006E268E">
            <w:r w:rsidRPr="007A0E59">
              <w:t>Preconditie</w:t>
            </w:r>
          </w:p>
        </w:tc>
        <w:tc>
          <w:tcPr>
            <w:tcW w:w="6657" w:type="dxa"/>
          </w:tcPr>
          <w:p w14:paraId="6581BDAF" w14:textId="12F834D1" w:rsidR="00261327" w:rsidRPr="007A0E59" w:rsidRDefault="00261327" w:rsidP="006E268E">
            <w:pPr>
              <w:tabs>
                <w:tab w:val="center" w:pos="3220"/>
              </w:tabs>
            </w:pPr>
            <w:r>
              <w:t>Je moet een account hebben met de role admin</w:t>
            </w:r>
          </w:p>
        </w:tc>
      </w:tr>
      <w:tr w:rsidR="00261327" w:rsidRPr="007A0E59" w14:paraId="4FCF1C95" w14:textId="77777777" w:rsidTr="006E268E">
        <w:tc>
          <w:tcPr>
            <w:tcW w:w="2405" w:type="dxa"/>
          </w:tcPr>
          <w:p w14:paraId="473B9581" w14:textId="77777777" w:rsidR="00261327" w:rsidRPr="007A0E59" w:rsidRDefault="00261327" w:rsidP="006E268E">
            <w:r w:rsidRPr="007A0E59">
              <w:t>Beschrijving</w:t>
            </w:r>
          </w:p>
        </w:tc>
        <w:tc>
          <w:tcPr>
            <w:tcW w:w="6657" w:type="dxa"/>
          </w:tcPr>
          <w:p w14:paraId="53E33E05" w14:textId="1690B3D1" w:rsidR="00261327" w:rsidRPr="007A0E59" w:rsidRDefault="00801D98" w:rsidP="006E268E">
            <w:r>
              <w:t>Hier kan je alle betaalde facturen/pakketen zien</w:t>
            </w:r>
          </w:p>
        </w:tc>
      </w:tr>
      <w:tr w:rsidR="00261327" w:rsidRPr="007A0E59" w14:paraId="26334192"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57886701" w14:textId="77777777" w:rsidR="00261327" w:rsidRPr="007A0E59" w:rsidRDefault="00261327" w:rsidP="006E268E">
            <w:r w:rsidRPr="007A0E59">
              <w:t>Uitzonderingen</w:t>
            </w:r>
          </w:p>
        </w:tc>
        <w:tc>
          <w:tcPr>
            <w:tcW w:w="6657" w:type="dxa"/>
          </w:tcPr>
          <w:p w14:paraId="26E47A44" w14:textId="77777777" w:rsidR="00261327" w:rsidRPr="007A0E59" w:rsidRDefault="00261327" w:rsidP="006E268E">
            <w:r>
              <w:t>---</w:t>
            </w:r>
          </w:p>
        </w:tc>
      </w:tr>
      <w:tr w:rsidR="00261327" w:rsidRPr="007A0E59" w14:paraId="5CBAD951" w14:textId="77777777" w:rsidTr="006E268E">
        <w:tc>
          <w:tcPr>
            <w:tcW w:w="2405" w:type="dxa"/>
          </w:tcPr>
          <w:p w14:paraId="176740BA" w14:textId="77777777" w:rsidR="00261327" w:rsidRPr="007A0E59" w:rsidRDefault="00261327" w:rsidP="006E268E">
            <w:r w:rsidRPr="007A0E59">
              <w:t>Postconditie</w:t>
            </w:r>
          </w:p>
        </w:tc>
        <w:tc>
          <w:tcPr>
            <w:tcW w:w="6657" w:type="dxa"/>
          </w:tcPr>
          <w:p w14:paraId="6F2AEC5F" w14:textId="6A3968D5" w:rsidR="00261327" w:rsidRPr="007A0E59" w:rsidRDefault="00801D98" w:rsidP="006E268E">
            <w:r>
              <w:t>--</w:t>
            </w:r>
          </w:p>
        </w:tc>
      </w:tr>
    </w:tbl>
    <w:p w14:paraId="074C7D59" w14:textId="77777777" w:rsidR="00261327" w:rsidRDefault="00261327"/>
    <w:p w14:paraId="47905DE5" w14:textId="427D3D39" w:rsidR="00261327" w:rsidRDefault="00261327">
      <w:r>
        <w:rPr>
          <w:noProof/>
        </w:rPr>
        <w:drawing>
          <wp:inline distT="0" distB="0" distL="0" distR="0" wp14:anchorId="59A27964" wp14:editId="44A2B15E">
            <wp:extent cx="5760720" cy="3159760"/>
            <wp:effectExtent l="0" t="0" r="0" b="254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5"/>
                    <a:stretch>
                      <a:fillRect/>
                    </a:stretch>
                  </pic:blipFill>
                  <pic:spPr>
                    <a:xfrm>
                      <a:off x="0" y="0"/>
                      <a:ext cx="5760720" cy="3159760"/>
                    </a:xfrm>
                    <a:prstGeom prst="rect">
                      <a:avLst/>
                    </a:prstGeom>
                  </pic:spPr>
                </pic:pic>
              </a:graphicData>
            </a:graphic>
          </wp:inline>
        </w:drawing>
      </w:r>
      <w:r>
        <w:br w:type="page"/>
      </w:r>
    </w:p>
    <w:p w14:paraId="45F46836" w14:textId="01EDFBBF" w:rsidR="00801D98" w:rsidRPr="007A0E59" w:rsidRDefault="00801D98" w:rsidP="00801D98">
      <w:pPr>
        <w:pStyle w:val="Kop2"/>
      </w:pPr>
      <w:r w:rsidRPr="007A0E59">
        <w:lastRenderedPageBreak/>
        <w:t xml:space="preserve">Functie: </w:t>
      </w:r>
      <w:r>
        <w:t>betaal pakketen</w:t>
      </w:r>
    </w:p>
    <w:p w14:paraId="4C4EC897" w14:textId="77777777" w:rsidR="00801D98" w:rsidRPr="007A0E59" w:rsidRDefault="00801D98" w:rsidP="00801D98">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1D98" w:rsidRPr="007A0E59" w14:paraId="46408BD8"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0572350E" w14:textId="77777777" w:rsidR="00801D98" w:rsidRPr="007A0E59" w:rsidRDefault="00801D98" w:rsidP="006E268E">
            <w:r w:rsidRPr="007A0E59">
              <w:t>Naam van de functie</w:t>
            </w:r>
          </w:p>
        </w:tc>
        <w:tc>
          <w:tcPr>
            <w:tcW w:w="6657" w:type="dxa"/>
          </w:tcPr>
          <w:p w14:paraId="096A18A8" w14:textId="4E566DF3" w:rsidR="00801D98" w:rsidRPr="007A0E59" w:rsidRDefault="00801D98" w:rsidP="006E268E">
            <w:r>
              <w:t>Betaal pakketen</w:t>
            </w:r>
          </w:p>
        </w:tc>
      </w:tr>
      <w:tr w:rsidR="00801D98" w:rsidRPr="007A0E59" w14:paraId="4A5AD3DF" w14:textId="77777777" w:rsidTr="006E268E">
        <w:tc>
          <w:tcPr>
            <w:tcW w:w="2405" w:type="dxa"/>
          </w:tcPr>
          <w:p w14:paraId="3541BAC1" w14:textId="77777777" w:rsidR="00801D98" w:rsidRPr="007A0E59" w:rsidRDefault="00801D98" w:rsidP="006E268E">
            <w:r w:rsidRPr="007A0E59">
              <w:t>Actor</w:t>
            </w:r>
          </w:p>
        </w:tc>
        <w:tc>
          <w:tcPr>
            <w:tcW w:w="6657" w:type="dxa"/>
          </w:tcPr>
          <w:p w14:paraId="35A65D6C" w14:textId="465D5AF1" w:rsidR="00801D98" w:rsidRPr="007A0E59" w:rsidRDefault="00801D98" w:rsidP="006E268E">
            <w:r>
              <w:t xml:space="preserve">Alleen users kunnen pakketen betalen </w:t>
            </w:r>
          </w:p>
        </w:tc>
      </w:tr>
      <w:tr w:rsidR="00801D98" w:rsidRPr="007A0E59" w14:paraId="16E2B2D7"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197EF179" w14:textId="77777777" w:rsidR="00801D98" w:rsidRPr="007A0E59" w:rsidRDefault="00801D98" w:rsidP="006E268E">
            <w:r w:rsidRPr="007A0E59">
              <w:t>Preconditie</w:t>
            </w:r>
          </w:p>
        </w:tc>
        <w:tc>
          <w:tcPr>
            <w:tcW w:w="6657" w:type="dxa"/>
          </w:tcPr>
          <w:p w14:paraId="3602722B" w14:textId="0AE621D4" w:rsidR="00801D98" w:rsidRPr="007A0E59" w:rsidRDefault="00801D98" w:rsidP="006E268E">
            <w:pPr>
              <w:tabs>
                <w:tab w:val="center" w:pos="3220"/>
              </w:tabs>
            </w:pPr>
            <w:r>
              <w:t>Je moet een user zijn en pakketen verstuurd hebben</w:t>
            </w:r>
          </w:p>
        </w:tc>
      </w:tr>
      <w:tr w:rsidR="00801D98" w:rsidRPr="007A0E59" w14:paraId="0B31FFD0" w14:textId="77777777" w:rsidTr="006E268E">
        <w:tc>
          <w:tcPr>
            <w:tcW w:w="2405" w:type="dxa"/>
          </w:tcPr>
          <w:p w14:paraId="11F3A612" w14:textId="77777777" w:rsidR="00801D98" w:rsidRPr="007A0E59" w:rsidRDefault="00801D98" w:rsidP="006E268E">
            <w:r w:rsidRPr="007A0E59">
              <w:t>Beschrijving</w:t>
            </w:r>
          </w:p>
        </w:tc>
        <w:tc>
          <w:tcPr>
            <w:tcW w:w="6657" w:type="dxa"/>
          </w:tcPr>
          <w:p w14:paraId="4B36AA59" w14:textId="4140AF3F" w:rsidR="00801D98" w:rsidRPr="007A0E59" w:rsidRDefault="00801D98" w:rsidP="006E268E">
            <w:r>
              <w:t>Je verstuurd eerst je pakket en wacht tot het afgeleverd is daarna kan je het afrekenen</w:t>
            </w:r>
          </w:p>
        </w:tc>
      </w:tr>
      <w:tr w:rsidR="00801D98" w:rsidRPr="007A0E59" w14:paraId="15DE5B5E"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182F7C1F" w14:textId="77777777" w:rsidR="00801D98" w:rsidRPr="007A0E59" w:rsidRDefault="00801D98" w:rsidP="006E268E">
            <w:r w:rsidRPr="007A0E59">
              <w:t>Uitzonderingen</w:t>
            </w:r>
          </w:p>
        </w:tc>
        <w:tc>
          <w:tcPr>
            <w:tcW w:w="6657" w:type="dxa"/>
          </w:tcPr>
          <w:p w14:paraId="70B97585" w14:textId="1C04E07F" w:rsidR="00801D98" w:rsidRPr="007A0E59" w:rsidRDefault="00801D98" w:rsidP="006E268E">
            <w:r>
              <w:t>Je pakket moet afgeleverd zijn</w:t>
            </w:r>
          </w:p>
        </w:tc>
      </w:tr>
      <w:tr w:rsidR="00801D98" w:rsidRPr="007A0E59" w14:paraId="16A0DE70" w14:textId="77777777" w:rsidTr="006E268E">
        <w:tc>
          <w:tcPr>
            <w:tcW w:w="2405" w:type="dxa"/>
          </w:tcPr>
          <w:p w14:paraId="0E63D5EE" w14:textId="77777777" w:rsidR="00801D98" w:rsidRPr="007A0E59" w:rsidRDefault="00801D98" w:rsidP="006E268E">
            <w:r w:rsidRPr="007A0E59">
              <w:t>Postconditie</w:t>
            </w:r>
          </w:p>
        </w:tc>
        <w:tc>
          <w:tcPr>
            <w:tcW w:w="6657" w:type="dxa"/>
          </w:tcPr>
          <w:p w14:paraId="2712C874" w14:textId="492ADF8D" w:rsidR="00801D98" w:rsidRPr="007A0E59" w:rsidRDefault="00801D98" w:rsidP="006E268E">
            <w:r>
              <w:t>Je betaalde pakketen kom te staan in het overzicht van de admin</w:t>
            </w:r>
          </w:p>
        </w:tc>
      </w:tr>
    </w:tbl>
    <w:p w14:paraId="2A05DE37" w14:textId="77777777" w:rsidR="00801D98" w:rsidRDefault="00801D98"/>
    <w:p w14:paraId="065F8E62" w14:textId="310C0C62" w:rsidR="00801D98" w:rsidRDefault="00801D98">
      <w:r>
        <w:rPr>
          <w:noProof/>
        </w:rPr>
        <w:drawing>
          <wp:inline distT="0" distB="0" distL="0" distR="0" wp14:anchorId="3643D1CF" wp14:editId="6DD3CDBC">
            <wp:extent cx="4979030" cy="3848431"/>
            <wp:effectExtent l="0" t="0" r="0" b="0"/>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26"/>
                    <a:stretch>
                      <a:fillRect/>
                    </a:stretch>
                  </pic:blipFill>
                  <pic:spPr>
                    <a:xfrm>
                      <a:off x="0" y="0"/>
                      <a:ext cx="5000923" cy="3865353"/>
                    </a:xfrm>
                    <a:prstGeom prst="rect">
                      <a:avLst/>
                    </a:prstGeom>
                  </pic:spPr>
                </pic:pic>
              </a:graphicData>
            </a:graphic>
          </wp:inline>
        </w:drawing>
      </w:r>
      <w:r>
        <w:br w:type="page"/>
      </w:r>
    </w:p>
    <w:p w14:paraId="4C8301A1" w14:textId="54B0D81B" w:rsidR="00691B2D" w:rsidRPr="007A0E59" w:rsidRDefault="00691B2D" w:rsidP="00691B2D">
      <w:pPr>
        <w:pStyle w:val="Kop2"/>
      </w:pPr>
      <w:r w:rsidRPr="007A0E59">
        <w:lastRenderedPageBreak/>
        <w:t xml:space="preserve">Functie: </w:t>
      </w:r>
      <w:r>
        <w:t>Regio’s koerier</w:t>
      </w:r>
    </w:p>
    <w:p w14:paraId="58E25D05" w14:textId="77777777" w:rsidR="00691B2D" w:rsidRPr="007A0E59" w:rsidRDefault="00691B2D" w:rsidP="00691B2D">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691B2D" w:rsidRPr="007A0E59" w14:paraId="4BB65FBA"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7F17795B" w14:textId="77777777" w:rsidR="00691B2D" w:rsidRPr="007A0E59" w:rsidRDefault="00691B2D" w:rsidP="006E268E">
            <w:r w:rsidRPr="007A0E59">
              <w:t>Naam van de functie</w:t>
            </w:r>
          </w:p>
        </w:tc>
        <w:tc>
          <w:tcPr>
            <w:tcW w:w="6657" w:type="dxa"/>
          </w:tcPr>
          <w:p w14:paraId="42979184" w14:textId="3080B13D" w:rsidR="00691B2D" w:rsidRPr="007A0E59" w:rsidRDefault="00691B2D" w:rsidP="006E268E">
            <w:r>
              <w:t>Regio’s voor koeriers</w:t>
            </w:r>
          </w:p>
        </w:tc>
      </w:tr>
      <w:tr w:rsidR="00691B2D" w:rsidRPr="007A0E59" w14:paraId="1CFB2B65" w14:textId="77777777" w:rsidTr="006E268E">
        <w:tc>
          <w:tcPr>
            <w:tcW w:w="2405" w:type="dxa"/>
          </w:tcPr>
          <w:p w14:paraId="2E833631" w14:textId="77777777" w:rsidR="00691B2D" w:rsidRPr="007A0E59" w:rsidRDefault="00691B2D" w:rsidP="006E268E">
            <w:r w:rsidRPr="007A0E59">
              <w:t>Actor</w:t>
            </w:r>
          </w:p>
        </w:tc>
        <w:tc>
          <w:tcPr>
            <w:tcW w:w="6657" w:type="dxa"/>
          </w:tcPr>
          <w:p w14:paraId="7AC2C48C" w14:textId="1A6B7897" w:rsidR="00691B2D" w:rsidRPr="007A0E59" w:rsidRDefault="00691B2D" w:rsidP="006E268E">
            <w:r>
              <w:t>Koeriers en admins</w:t>
            </w:r>
          </w:p>
        </w:tc>
      </w:tr>
      <w:tr w:rsidR="00691B2D" w:rsidRPr="007A0E59" w14:paraId="68FB20C2"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6ABC70F8" w14:textId="77777777" w:rsidR="00691B2D" w:rsidRPr="007A0E59" w:rsidRDefault="00691B2D" w:rsidP="006E268E">
            <w:r w:rsidRPr="007A0E59">
              <w:t>Preconditie</w:t>
            </w:r>
          </w:p>
        </w:tc>
        <w:tc>
          <w:tcPr>
            <w:tcW w:w="6657" w:type="dxa"/>
          </w:tcPr>
          <w:p w14:paraId="5A46CB89" w14:textId="02B3DCD4" w:rsidR="00691B2D" w:rsidRPr="007A0E59" w:rsidRDefault="00691B2D" w:rsidP="006E268E">
            <w:pPr>
              <w:tabs>
                <w:tab w:val="center" w:pos="3220"/>
              </w:tabs>
            </w:pPr>
            <w:r>
              <w:t>Je moet een koerier zijn om je regio te veranderen</w:t>
            </w:r>
          </w:p>
        </w:tc>
      </w:tr>
      <w:tr w:rsidR="00691B2D" w:rsidRPr="007A0E59" w14:paraId="4BBB5F0D" w14:textId="77777777" w:rsidTr="006E268E">
        <w:tc>
          <w:tcPr>
            <w:tcW w:w="2405" w:type="dxa"/>
          </w:tcPr>
          <w:p w14:paraId="05249217" w14:textId="77777777" w:rsidR="00691B2D" w:rsidRPr="007A0E59" w:rsidRDefault="00691B2D" w:rsidP="006E268E">
            <w:r w:rsidRPr="007A0E59">
              <w:t>Beschrijving</w:t>
            </w:r>
          </w:p>
        </w:tc>
        <w:tc>
          <w:tcPr>
            <w:tcW w:w="6657" w:type="dxa"/>
          </w:tcPr>
          <w:p w14:paraId="67052723" w14:textId="553D6837" w:rsidR="00691B2D" w:rsidRPr="007A0E59" w:rsidRDefault="00691B2D" w:rsidP="006E268E">
            <w:r>
              <w:t>Je kan de regio’s aanpassen van koeriers en koeries kunnen dat zelf ook</w:t>
            </w:r>
          </w:p>
        </w:tc>
      </w:tr>
      <w:tr w:rsidR="00691B2D" w:rsidRPr="007A0E59" w14:paraId="2E0D77CA" w14:textId="77777777" w:rsidTr="006E268E">
        <w:trPr>
          <w:cnfStyle w:val="000000100000" w:firstRow="0" w:lastRow="0" w:firstColumn="0" w:lastColumn="0" w:oddVBand="0" w:evenVBand="0" w:oddHBand="1" w:evenHBand="0" w:firstRowFirstColumn="0" w:firstRowLastColumn="0" w:lastRowFirstColumn="0" w:lastRowLastColumn="0"/>
        </w:trPr>
        <w:tc>
          <w:tcPr>
            <w:tcW w:w="2405" w:type="dxa"/>
          </w:tcPr>
          <w:p w14:paraId="6E3A60CB" w14:textId="77777777" w:rsidR="00691B2D" w:rsidRPr="007A0E59" w:rsidRDefault="00691B2D" w:rsidP="006E268E">
            <w:r w:rsidRPr="007A0E59">
              <w:t>Uitzonderingen</w:t>
            </w:r>
          </w:p>
        </w:tc>
        <w:tc>
          <w:tcPr>
            <w:tcW w:w="6657" w:type="dxa"/>
          </w:tcPr>
          <w:p w14:paraId="50A03B3D" w14:textId="02F6B170" w:rsidR="00691B2D" w:rsidRPr="007A0E59" w:rsidRDefault="00786EA9" w:rsidP="006E268E">
            <w:r>
              <w:t>Kan niet connecten met de database</w:t>
            </w:r>
          </w:p>
        </w:tc>
      </w:tr>
      <w:tr w:rsidR="00691B2D" w:rsidRPr="007A0E59" w14:paraId="6B8579CC" w14:textId="77777777" w:rsidTr="006E268E">
        <w:tc>
          <w:tcPr>
            <w:tcW w:w="2405" w:type="dxa"/>
          </w:tcPr>
          <w:p w14:paraId="55B9580C" w14:textId="77777777" w:rsidR="00691B2D" w:rsidRPr="007A0E59" w:rsidRDefault="00691B2D" w:rsidP="006E268E">
            <w:r w:rsidRPr="007A0E59">
              <w:t>Postconditie</w:t>
            </w:r>
          </w:p>
        </w:tc>
        <w:tc>
          <w:tcPr>
            <w:tcW w:w="6657" w:type="dxa"/>
          </w:tcPr>
          <w:p w14:paraId="4273B221" w14:textId="5B5CBBC2" w:rsidR="00691B2D" w:rsidRPr="007A0E59" w:rsidRDefault="00691B2D" w:rsidP="006E268E">
            <w:r>
              <w:t>De koerier ziet alleen maar pakketjes in zijn regio</w:t>
            </w:r>
          </w:p>
        </w:tc>
      </w:tr>
    </w:tbl>
    <w:p w14:paraId="79AFFC3E" w14:textId="4C1A3701" w:rsidR="00FF404D" w:rsidRDefault="00691B2D">
      <w:r>
        <w:rPr>
          <w:noProof/>
        </w:rPr>
        <w:drawing>
          <wp:inline distT="0" distB="0" distL="0" distR="0" wp14:anchorId="24BCFAC1" wp14:editId="7D21CD93">
            <wp:extent cx="5760720" cy="4248785"/>
            <wp:effectExtent l="0" t="0" r="0" b="0"/>
            <wp:docPr id="24" name="Afbeelding 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afel&#10;&#10;Automatisch gegenereerde beschrijving"/>
                    <pic:cNvPicPr/>
                  </pic:nvPicPr>
                  <pic:blipFill>
                    <a:blip r:embed="rId27"/>
                    <a:stretch>
                      <a:fillRect/>
                    </a:stretch>
                  </pic:blipFill>
                  <pic:spPr>
                    <a:xfrm>
                      <a:off x="0" y="0"/>
                      <a:ext cx="5760720" cy="4248785"/>
                    </a:xfrm>
                    <a:prstGeom prst="rect">
                      <a:avLst/>
                    </a:prstGeom>
                  </pic:spPr>
                </pic:pic>
              </a:graphicData>
            </a:graphic>
          </wp:inline>
        </w:drawing>
      </w:r>
      <w:r w:rsidR="00FF404D">
        <w:br w:type="page"/>
      </w:r>
    </w:p>
    <w:p w14:paraId="5917B906" w14:textId="77777777" w:rsidR="00FF404D" w:rsidRDefault="00FF404D" w:rsidP="00755423">
      <w:pPr>
        <w:tabs>
          <w:tab w:val="center" w:pos="4536"/>
        </w:tabs>
      </w:pPr>
    </w:p>
    <w:p w14:paraId="43975A63" w14:textId="1D175DDD" w:rsidR="00370158" w:rsidRPr="007A0E59" w:rsidRDefault="00CD2AA9" w:rsidP="00755423">
      <w:pPr>
        <w:tabs>
          <w:tab w:val="center" w:pos="4536"/>
        </w:tabs>
      </w:pPr>
      <w:r w:rsidRPr="007A0E59">
        <w:rPr>
          <w:noProof/>
        </w:rPr>
        <mc:AlternateContent>
          <mc:Choice Requires="wps">
            <w:drawing>
              <wp:anchor distT="45720" distB="45720" distL="114300" distR="114300" simplePos="0" relativeHeight="251669504" behindDoc="1" locked="0" layoutInCell="1" allowOverlap="1" wp14:anchorId="5BC9BC72" wp14:editId="654F3A21">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9BC72"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" stroked="f">
                <v:textbox>
                  <w:txbxContent>
                    <w:p w14:paraId="13F500BF"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8" w:anchor="h.p_xITBq9OCDROn" w:history="1">
        <w:r w:rsidR="00370158" w:rsidRPr="00725907">
          <w:rPr>
            <w:rStyle w:val="Hyperlink"/>
          </w:rPr>
          <w:t>Navigatiestructuur</w:t>
        </w:r>
        <w:bookmarkEnd w:id="28"/>
        <w:bookmarkEnd w:id="29"/>
      </w:hyperlink>
    </w:p>
    <w:p w14:paraId="207369D3" w14:textId="77777777" w:rsidR="00370158" w:rsidRPr="007A0E59"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06AF7FAC" w14:textId="77777777" w:rsidR="00CD2AA9" w:rsidRPr="007A0E59" w:rsidRDefault="00C72A17" w:rsidP="00C72A17">
      <w:pPr>
        <w:keepNext/>
        <w:jc w:val="center"/>
      </w:pPr>
      <w:r w:rsidRPr="007A0E59">
        <w:rPr>
          <w:noProof/>
        </w:rPr>
        <w:drawing>
          <wp:inline distT="0" distB="0" distL="0" distR="0" wp14:anchorId="2B75E03A" wp14:editId="6427DB8C">
            <wp:extent cx="5760720"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004435"/>
                    </a:xfrm>
                    <a:prstGeom prst="rect">
                      <a:avLst/>
                    </a:prstGeom>
                  </pic:spPr>
                </pic:pic>
              </a:graphicData>
            </a:graphic>
          </wp:inline>
        </w:drawing>
      </w:r>
    </w:p>
    <w:p w14:paraId="15C1AFEB" w14:textId="77777777" w:rsidR="00086198" w:rsidRPr="007A0E59" w:rsidRDefault="00086198">
      <w:pPr>
        <w:rPr>
          <w:i/>
          <w:iCs/>
          <w:color w:val="44546A" w:themeColor="text2"/>
          <w:sz w:val="18"/>
          <w:szCs w:val="18"/>
        </w:rPr>
      </w:pPr>
      <w:r w:rsidRPr="007A0E59">
        <w:br w:type="page"/>
      </w:r>
    </w:p>
    <w:bookmarkStart w:id="30" w:name="_Toc2080265"/>
    <w:bookmarkStart w:id="31" w:name="_Toc5827134"/>
    <w:p w14:paraId="42869A52" w14:textId="77777777" w:rsidR="0015692D" w:rsidRPr="007A0E59" w:rsidRDefault="00467C2A" w:rsidP="00DC10FC">
      <w:pPr>
        <w:pStyle w:val="Kop1"/>
      </w:pPr>
      <w:r w:rsidRPr="007A0E59">
        <w:rPr>
          <w:noProof/>
        </w:rPr>
        <w:lastRenderedPageBreak/>
        <mc:AlternateContent>
          <mc:Choice Requires="wps">
            <w:drawing>
              <wp:anchor distT="45720" distB="45720" distL="114300" distR="114300" simplePos="0" relativeHeight="251667456" behindDoc="1" locked="0" layoutInCell="1" allowOverlap="1" wp14:anchorId="681E78D3" wp14:editId="740E373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262A2BEF" w14:textId="77777777" w:rsidR="00467C2A" w:rsidRPr="00AF55D5" w:rsidRDefault="00467C2A" w:rsidP="00467C2A">
                            <w:pPr>
                              <w:rPr>
                                <w:vanish/>
                                <w:color w:val="A6A6A6" w:themeColor="background1" w:themeShade="A6"/>
                                <w:sz w:val="16"/>
                                <w:szCs w:val="16"/>
                                <w:lang w:val="en-US"/>
                              </w:rPr>
                            </w:pPr>
                            <w:bookmarkStart w:id="32" w:name="_Hlk523577088"/>
                            <w:bookmarkStart w:id="33" w:name="_Hlk523577089"/>
                            <w:bookmarkStart w:id="34" w:name="_Hlk523577138"/>
                            <w:bookmarkStart w:id="35"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2"/>
                            <w:bookmarkEnd w:id="33"/>
                            <w:bookmarkEnd w:id="34"/>
                            <w:bookmarkEnd w:id="35"/>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E78D3"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262A2BEF" w14:textId="77777777" w:rsidR="00467C2A" w:rsidRPr="00AF55D5" w:rsidRDefault="00467C2A" w:rsidP="00467C2A">
                      <w:pPr>
                        <w:rPr>
                          <w:vanish/>
                          <w:color w:val="A6A6A6" w:themeColor="background1" w:themeShade="A6"/>
                          <w:sz w:val="16"/>
                          <w:szCs w:val="16"/>
                          <w:lang w:val="en-US"/>
                        </w:rPr>
                      </w:pPr>
                      <w:bookmarkStart w:id="36" w:name="_Hlk523577088"/>
                      <w:bookmarkStart w:id="37" w:name="_Hlk523577089"/>
                      <w:bookmarkStart w:id="38" w:name="_Hlk523577138"/>
                      <w:bookmarkStart w:id="39"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6"/>
                      <w:bookmarkEnd w:id="37"/>
                      <w:bookmarkEnd w:id="38"/>
                      <w:bookmarkEnd w:id="39"/>
                      <w:r w:rsidR="00CD2AA9">
                        <w:rPr>
                          <w:vanish/>
                          <w:color w:val="A6A6A6" w:themeColor="background1" w:themeShade="A6"/>
                          <w:sz w:val="16"/>
                          <w:szCs w:val="16"/>
                          <w:lang w:val="en-US"/>
                        </w:rPr>
                        <w:t>5</w:t>
                      </w:r>
                    </w:p>
                  </w:txbxContent>
                </v:textbox>
                <w10:wrap anchorx="page"/>
              </v:shape>
            </w:pict>
          </mc:Fallback>
        </mc:AlternateContent>
      </w:r>
      <w:hyperlink r:id="rId30" w:anchor="h.p_B7VnvpcuT4K2" w:history="1">
        <w:r w:rsidR="00DC10FC" w:rsidRPr="00725907">
          <w:rPr>
            <w:rStyle w:val="Hyperlink"/>
          </w:rPr>
          <w:t>Akkoord opdrachtgever</w:t>
        </w:r>
        <w:bookmarkEnd w:id="30"/>
        <w:bookmarkEnd w:id="31"/>
      </w:hyperlink>
    </w:p>
    <w:p w14:paraId="40DB0E5C"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3230C13" w14:textId="77777777" w:rsidTr="00B11207">
        <w:trPr>
          <w:trHeight w:val="567"/>
        </w:trPr>
        <w:tc>
          <w:tcPr>
            <w:tcW w:w="988" w:type="dxa"/>
          </w:tcPr>
          <w:p w14:paraId="2EC2BFB5" w14:textId="77777777" w:rsidR="00DC10FC" w:rsidRPr="007A0E59" w:rsidRDefault="00DC10FC" w:rsidP="00B11207">
            <w:pPr>
              <w:pStyle w:val="Geenafstand"/>
            </w:pPr>
            <w:r w:rsidRPr="007A0E59">
              <w:t>Naam</w:t>
            </w:r>
          </w:p>
        </w:tc>
        <w:tc>
          <w:tcPr>
            <w:tcW w:w="8074" w:type="dxa"/>
          </w:tcPr>
          <w:p w14:paraId="004145E5" w14:textId="77777777" w:rsidR="00DC10FC" w:rsidRPr="007A0E59" w:rsidRDefault="00DC10FC" w:rsidP="00DC10FC">
            <w:pPr>
              <w:pStyle w:val="Geenafstand"/>
            </w:pPr>
          </w:p>
        </w:tc>
      </w:tr>
      <w:tr w:rsidR="00DC10FC" w:rsidRPr="007A0E59" w14:paraId="6ABB0D27" w14:textId="77777777" w:rsidTr="00B11207">
        <w:trPr>
          <w:trHeight w:val="567"/>
        </w:trPr>
        <w:tc>
          <w:tcPr>
            <w:tcW w:w="988" w:type="dxa"/>
          </w:tcPr>
          <w:p w14:paraId="52932359" w14:textId="77777777" w:rsidR="00DC10FC" w:rsidRPr="007A0E59" w:rsidRDefault="00DC10FC" w:rsidP="00B11207">
            <w:pPr>
              <w:pStyle w:val="Geenafstand"/>
            </w:pPr>
            <w:r w:rsidRPr="007A0E59">
              <w:t>Datum</w:t>
            </w:r>
          </w:p>
        </w:tc>
        <w:tc>
          <w:tcPr>
            <w:tcW w:w="8074" w:type="dxa"/>
          </w:tcPr>
          <w:p w14:paraId="71BFEB84" w14:textId="77777777" w:rsidR="00DC10FC" w:rsidRPr="007A0E59" w:rsidRDefault="00DC10FC" w:rsidP="00DC10FC">
            <w:pPr>
              <w:pStyle w:val="Geenafstand"/>
            </w:pPr>
          </w:p>
        </w:tc>
      </w:tr>
      <w:tr w:rsidR="00DC10FC" w:rsidRPr="007A0E59" w14:paraId="4FF38905" w14:textId="77777777" w:rsidTr="00B11207">
        <w:trPr>
          <w:trHeight w:val="1701"/>
        </w:trPr>
        <w:tc>
          <w:tcPr>
            <w:tcW w:w="988" w:type="dxa"/>
          </w:tcPr>
          <w:p w14:paraId="24F48815" w14:textId="77777777" w:rsidR="00DC10FC" w:rsidRPr="007A0E59" w:rsidRDefault="00DC10FC" w:rsidP="00B11207">
            <w:pPr>
              <w:pStyle w:val="Geenafstand"/>
            </w:pPr>
            <w:r w:rsidRPr="007A0E59">
              <w:t>Handtekening</w:t>
            </w:r>
          </w:p>
        </w:tc>
        <w:tc>
          <w:tcPr>
            <w:tcW w:w="8074" w:type="dxa"/>
          </w:tcPr>
          <w:p w14:paraId="54154B38" w14:textId="77777777" w:rsidR="00DC10FC" w:rsidRPr="007A0E59" w:rsidRDefault="00DC10FC" w:rsidP="00DC10FC">
            <w:pPr>
              <w:pStyle w:val="Geenafstand"/>
            </w:pPr>
          </w:p>
        </w:tc>
      </w:tr>
    </w:tbl>
    <w:p w14:paraId="4CDC7150" w14:textId="77777777" w:rsidR="00DC10FC" w:rsidRPr="007A0E59" w:rsidRDefault="00DC10FC" w:rsidP="00DC10FC">
      <w:pPr>
        <w:pStyle w:val="Geenafstand"/>
      </w:pPr>
    </w:p>
    <w:p w14:paraId="3FF3E480" w14:textId="77777777" w:rsidR="009008D8" w:rsidRPr="007A0E59" w:rsidRDefault="009008D8" w:rsidP="009008D8">
      <w:pPr>
        <w:pStyle w:val="Kop1"/>
        <w:rPr>
          <w:vanish/>
        </w:rPr>
      </w:pPr>
      <w:r w:rsidRPr="007A0E59">
        <w:rPr>
          <w:vanish/>
          <w:color w:val="000000" w:themeColor="text1"/>
        </w:rPr>
        <w:t>Versiebeheer sjabloon</w:t>
      </w:r>
    </w:p>
    <w:p w14:paraId="0A91E58F" w14:textId="77777777" w:rsidR="008E7EBD" w:rsidRPr="007A0E59" w:rsidRDefault="008E7EBD" w:rsidP="008E7EBD">
      <w:pPr>
        <w:pStyle w:val="Geenafstand"/>
        <w:rPr>
          <w:vanish/>
        </w:rPr>
      </w:pPr>
    </w:p>
    <w:p w14:paraId="1A20575F" w14:textId="77777777" w:rsidR="008E7EBD" w:rsidRPr="007A0E59" w:rsidRDefault="008E7EBD" w:rsidP="008E7EBD">
      <w:pPr>
        <w:pStyle w:val="Geenafstand"/>
        <w:rPr>
          <w:vanish/>
        </w:rPr>
      </w:pPr>
      <w:r w:rsidRPr="007A0E59">
        <w:rPr>
          <w:vanish/>
        </w:rPr>
        <w:t xml:space="preserve">Actuele sjabloon versie datum: </w:t>
      </w:r>
      <w:bookmarkStart w:id="36" w:name="SjabloonVersie"/>
      <w:sdt>
        <w:sdtPr>
          <w:rPr>
            <w:vanish/>
          </w:rPr>
          <w:alias w:val="SjabloonVersie"/>
          <w:tag w:val="SjabloonVersie"/>
          <w:id w:val="1294486274"/>
          <w:placeholder>
            <w:docPart w:val="A49D07F6624943C2B722549B6E41D38E"/>
          </w:placeholder>
        </w:sdtPr>
        <w:sdtEndPr/>
        <w:sdtContent>
          <w:r w:rsidRPr="007A0E59">
            <w:rPr>
              <w:vanish/>
            </w:rPr>
            <w:t>2019-</w:t>
          </w:r>
          <w:r w:rsidR="00481C31">
            <w:rPr>
              <w:vanish/>
            </w:rPr>
            <w:t>11-04</w:t>
          </w:r>
        </w:sdtContent>
      </w:sdt>
      <w:bookmarkEnd w:id="36"/>
      <w:r w:rsidR="00016D53">
        <w:rPr>
          <w:vanish/>
        </w:rPr>
        <w:t xml:space="preserve"> </w:t>
      </w:r>
      <w:r w:rsidR="00016D53">
        <w:rPr>
          <w:vanish/>
          <w:lang w:val="en-NL"/>
        </w:rPr>
        <w:t>(</w:t>
      </w:r>
      <w:r w:rsidR="00016D53">
        <w:rPr>
          <w:rFonts w:ascii="Arial" w:hAnsi="Arial" w:cs="Arial"/>
          <w:vanish/>
          <w:lang w:val="en-NL"/>
        </w:rPr>
        <w:t>◄ laatste wijzigingsdatum invullen)</w:t>
      </w:r>
    </w:p>
    <w:p w14:paraId="65C4A8BB"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65F10EF4"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48A0A3D"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7EB7AD1C"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6778FB0A"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27438FD1"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2DA90EF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BD7922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480F21D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0791DACC"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0183859A"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4442EFC7"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B08934"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148C62F4"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68BCD858"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FC4A088"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254F3ED9"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6C2AE292"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14F193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F57F22"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231B0D07"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5FCF7891"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5514744"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0A27C77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331B9F7B"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5C21291"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1B5F96DA"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28668CF"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96F9847"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5931B5C8"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3179943"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B9A7AE7"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D2AF82C"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347F74B2"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18AC99CC"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3094E560"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B306B8A"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4F6BAAA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069CDBB"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1606424C"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092A1C67"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2F905723"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707E0FA5" w14:textId="77777777" w:rsidR="00DC10FC" w:rsidRDefault="00DC10FC" w:rsidP="0015692D">
      <w:pPr>
        <w:pStyle w:val="Geenafstand"/>
      </w:pPr>
    </w:p>
    <w:p w14:paraId="2F2B2461" w14:textId="77777777" w:rsidR="007A0E59" w:rsidRPr="007A0E59" w:rsidRDefault="007A0E59" w:rsidP="007A0E59"/>
    <w:p w14:paraId="251F6565" w14:textId="77777777" w:rsidR="007A0E59" w:rsidRPr="007A0E59" w:rsidRDefault="007A0E59" w:rsidP="007A0E59"/>
    <w:p w14:paraId="4081AA75" w14:textId="77777777" w:rsidR="007A0E59" w:rsidRPr="007A0E59" w:rsidRDefault="007A0E59" w:rsidP="007A0E59"/>
    <w:p w14:paraId="49753161" w14:textId="77777777" w:rsidR="007A0E59" w:rsidRPr="007A0E59" w:rsidRDefault="007A0E59" w:rsidP="007A0E59"/>
    <w:p w14:paraId="2FF43F24" w14:textId="77777777" w:rsidR="007A0E59" w:rsidRPr="007A0E59" w:rsidRDefault="007A0E59" w:rsidP="007A0E59"/>
    <w:p w14:paraId="482706F1" w14:textId="77777777" w:rsidR="007A0E59" w:rsidRDefault="007A0E59" w:rsidP="007A0E59"/>
    <w:p w14:paraId="1C42349A" w14:textId="77777777" w:rsidR="007A0E59" w:rsidRPr="007A0E59" w:rsidRDefault="007A0E59" w:rsidP="007A0E59">
      <w:pPr>
        <w:jc w:val="center"/>
      </w:pPr>
    </w:p>
    <w:sectPr w:rsidR="007A0E59" w:rsidRPr="007A0E59" w:rsidSect="000A2F0A">
      <w:headerReference w:type="default" r:id="rId31"/>
      <w:footerReference w:type="even" r:id="rId32"/>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29C14" w14:textId="77777777" w:rsidR="00AE77F4" w:rsidRDefault="00AE77F4" w:rsidP="008A2B7E">
      <w:pPr>
        <w:spacing w:after="0" w:line="240" w:lineRule="auto"/>
      </w:pPr>
      <w:r>
        <w:separator/>
      </w:r>
    </w:p>
  </w:endnote>
  <w:endnote w:type="continuationSeparator" w:id="0">
    <w:p w14:paraId="099C16A2" w14:textId="77777777" w:rsidR="00AE77F4" w:rsidRDefault="00AE77F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EDA3" w14:textId="004FC051"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2A633288" wp14:editId="3A964B9F">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33288"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3C03EFD5"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748762267"/>
                        <w:placeholder>
                          <w:docPart w:val="9C1A3140442B4803B7A0C50E3CE8E4D6"/>
                        </w:placeholder>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r w:rsidR="000A2F0A" w:rsidRPr="00E517FF">
      <w:rPr>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10"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32DFDFCA" wp14:editId="519917BB">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FDFCA"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78D55A5B"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533155272"/>
                      </w:sdtPr>
                      <w:sdtEndPr/>
                      <w:sdtContent>
                        <w:r w:rsidR="006B384F" w:rsidRPr="006B384F">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1560979725"/>
        <w:placeholder>
          <w:docPart w:val="B45B9E89410C44AB815FC1831709380A"/>
        </w:placeholder>
        <w:showingPlcHdr/>
        <w:text/>
      </w:sdtPr>
      <w:sdtEndPr/>
      <w:sdtContent>
        <w:r w:rsidR="006B384F"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64"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930487B" wp14:editId="4C5997EF">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30487B"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6EFD5354"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35718937"/>
                      </w:sdtPr>
                      <w:sdtEndPr/>
                      <w:sdtContent>
                        <w:r w:rsidR="006B384F" w:rsidRPr="006B384F">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2A07" w14:textId="77777777" w:rsidR="00AE77F4" w:rsidRDefault="00AE77F4" w:rsidP="008A2B7E">
      <w:pPr>
        <w:spacing w:after="0" w:line="240" w:lineRule="auto"/>
      </w:pPr>
      <w:r>
        <w:separator/>
      </w:r>
    </w:p>
  </w:footnote>
  <w:footnote w:type="continuationSeparator" w:id="0">
    <w:p w14:paraId="6DBE0522" w14:textId="77777777" w:rsidR="00AE77F4" w:rsidRDefault="00AE77F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90A8"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042053886"/>
        <w:placeholder>
          <w:docPart w:val="A1DC5350ACE54C959D87080D78F772B1"/>
        </w:placeholder>
        <w:showingPlcHdr/>
        <w:text/>
      </w:sdtPr>
      <w:sdtEndPr/>
      <w:sdtContent>
        <w:r w:rsidR="006B384F"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414158725"/>
        <w:placeholder>
          <w:docPart w:val="6F7C3943F288488F88FB294C8260F792"/>
        </w:placeholder>
        <w:showingPlcHdr/>
        <w:text/>
      </w:sdtPr>
      <w:sdtEndPr/>
      <w:sdtContent>
        <w:r w:rsidR="006B384F"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6CA9"/>
    <w:multiLevelType w:val="hybridMultilevel"/>
    <w:tmpl w:val="BD749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817C29"/>
    <w:multiLevelType w:val="hybridMultilevel"/>
    <w:tmpl w:val="F4CE2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77767938">
    <w:abstractNumId w:val="2"/>
  </w:num>
  <w:num w:numId="2" w16cid:durableId="8876818">
    <w:abstractNumId w:val="1"/>
  </w:num>
  <w:num w:numId="3" w16cid:durableId="10638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4F"/>
    <w:rsid w:val="00016D53"/>
    <w:rsid w:val="000170CE"/>
    <w:rsid w:val="00027CB8"/>
    <w:rsid w:val="0004495B"/>
    <w:rsid w:val="000521F3"/>
    <w:rsid w:val="000534B2"/>
    <w:rsid w:val="00054F7C"/>
    <w:rsid w:val="00084BBD"/>
    <w:rsid w:val="00085B9F"/>
    <w:rsid w:val="00086198"/>
    <w:rsid w:val="000A2F0A"/>
    <w:rsid w:val="000B7ED6"/>
    <w:rsid w:val="000C50C3"/>
    <w:rsid w:val="0010454A"/>
    <w:rsid w:val="0012351B"/>
    <w:rsid w:val="00124D38"/>
    <w:rsid w:val="001502A4"/>
    <w:rsid w:val="0015692D"/>
    <w:rsid w:val="00172243"/>
    <w:rsid w:val="00172D89"/>
    <w:rsid w:val="00190D75"/>
    <w:rsid w:val="001A6A48"/>
    <w:rsid w:val="001A79BC"/>
    <w:rsid w:val="001B5082"/>
    <w:rsid w:val="001C0228"/>
    <w:rsid w:val="001C5E44"/>
    <w:rsid w:val="001E45D8"/>
    <w:rsid w:val="00221DD0"/>
    <w:rsid w:val="002421F8"/>
    <w:rsid w:val="00261327"/>
    <w:rsid w:val="00287F7B"/>
    <w:rsid w:val="002A63B1"/>
    <w:rsid w:val="002C12F2"/>
    <w:rsid w:val="002C6CA9"/>
    <w:rsid w:val="00302DD0"/>
    <w:rsid w:val="00340575"/>
    <w:rsid w:val="00356C7A"/>
    <w:rsid w:val="00360EA8"/>
    <w:rsid w:val="00370158"/>
    <w:rsid w:val="00382452"/>
    <w:rsid w:val="003870C1"/>
    <w:rsid w:val="003A2EE7"/>
    <w:rsid w:val="003A6888"/>
    <w:rsid w:val="003D0335"/>
    <w:rsid w:val="003D74EA"/>
    <w:rsid w:val="003E1D29"/>
    <w:rsid w:val="0040288E"/>
    <w:rsid w:val="00436361"/>
    <w:rsid w:val="00453A11"/>
    <w:rsid w:val="00464DA2"/>
    <w:rsid w:val="0046597C"/>
    <w:rsid w:val="00465A18"/>
    <w:rsid w:val="004669F7"/>
    <w:rsid w:val="00467C2A"/>
    <w:rsid w:val="004775E8"/>
    <w:rsid w:val="00481C31"/>
    <w:rsid w:val="00491D11"/>
    <w:rsid w:val="004A3BA4"/>
    <w:rsid w:val="004A5839"/>
    <w:rsid w:val="004B6B0A"/>
    <w:rsid w:val="004D20EB"/>
    <w:rsid w:val="004F42C9"/>
    <w:rsid w:val="00530F5B"/>
    <w:rsid w:val="005715AA"/>
    <w:rsid w:val="00577C71"/>
    <w:rsid w:val="0058383B"/>
    <w:rsid w:val="0058638E"/>
    <w:rsid w:val="005963E4"/>
    <w:rsid w:val="005A66D9"/>
    <w:rsid w:val="005C1EC3"/>
    <w:rsid w:val="005D0910"/>
    <w:rsid w:val="005D7A15"/>
    <w:rsid w:val="005F7E9A"/>
    <w:rsid w:val="006351D7"/>
    <w:rsid w:val="006642D3"/>
    <w:rsid w:val="00664B01"/>
    <w:rsid w:val="00683A97"/>
    <w:rsid w:val="00691B2D"/>
    <w:rsid w:val="006924DE"/>
    <w:rsid w:val="0069447D"/>
    <w:rsid w:val="006A2A88"/>
    <w:rsid w:val="006B384F"/>
    <w:rsid w:val="006D7AC6"/>
    <w:rsid w:val="006E7ACA"/>
    <w:rsid w:val="006F365B"/>
    <w:rsid w:val="006F5A45"/>
    <w:rsid w:val="006F63A3"/>
    <w:rsid w:val="00704456"/>
    <w:rsid w:val="0071476C"/>
    <w:rsid w:val="00725907"/>
    <w:rsid w:val="007408C1"/>
    <w:rsid w:val="00741E0E"/>
    <w:rsid w:val="00755423"/>
    <w:rsid w:val="0076561E"/>
    <w:rsid w:val="007657B8"/>
    <w:rsid w:val="007739E7"/>
    <w:rsid w:val="00786EA9"/>
    <w:rsid w:val="007910D0"/>
    <w:rsid w:val="007A0E59"/>
    <w:rsid w:val="007C1CE4"/>
    <w:rsid w:val="007D16EC"/>
    <w:rsid w:val="007D3CFF"/>
    <w:rsid w:val="007D7B61"/>
    <w:rsid w:val="007F4FA8"/>
    <w:rsid w:val="00801D98"/>
    <w:rsid w:val="008156EF"/>
    <w:rsid w:val="008478EC"/>
    <w:rsid w:val="0085287A"/>
    <w:rsid w:val="00862898"/>
    <w:rsid w:val="008637A1"/>
    <w:rsid w:val="008842D6"/>
    <w:rsid w:val="00887BB0"/>
    <w:rsid w:val="00896809"/>
    <w:rsid w:val="008A2B7E"/>
    <w:rsid w:val="008A5E08"/>
    <w:rsid w:val="008A796A"/>
    <w:rsid w:val="008B2A0B"/>
    <w:rsid w:val="008D71BC"/>
    <w:rsid w:val="008D73E8"/>
    <w:rsid w:val="008E7EBD"/>
    <w:rsid w:val="009008D8"/>
    <w:rsid w:val="009059A5"/>
    <w:rsid w:val="00907F82"/>
    <w:rsid w:val="009107C8"/>
    <w:rsid w:val="00920E32"/>
    <w:rsid w:val="00925984"/>
    <w:rsid w:val="00925F28"/>
    <w:rsid w:val="00931345"/>
    <w:rsid w:val="0093389B"/>
    <w:rsid w:val="00945D89"/>
    <w:rsid w:val="009500EE"/>
    <w:rsid w:val="0096379F"/>
    <w:rsid w:val="009737B0"/>
    <w:rsid w:val="00975127"/>
    <w:rsid w:val="0098325B"/>
    <w:rsid w:val="00996DDF"/>
    <w:rsid w:val="009B011E"/>
    <w:rsid w:val="009D7294"/>
    <w:rsid w:val="009E553C"/>
    <w:rsid w:val="009F41A2"/>
    <w:rsid w:val="00A12187"/>
    <w:rsid w:val="00A33A2E"/>
    <w:rsid w:val="00A342D6"/>
    <w:rsid w:val="00A50A4E"/>
    <w:rsid w:val="00A552BC"/>
    <w:rsid w:val="00A5709D"/>
    <w:rsid w:val="00A96680"/>
    <w:rsid w:val="00AA0552"/>
    <w:rsid w:val="00AC0040"/>
    <w:rsid w:val="00AC053B"/>
    <w:rsid w:val="00AC3DEB"/>
    <w:rsid w:val="00AD0A54"/>
    <w:rsid w:val="00AD6C00"/>
    <w:rsid w:val="00AE23A0"/>
    <w:rsid w:val="00AE77F4"/>
    <w:rsid w:val="00AF55D5"/>
    <w:rsid w:val="00AF6470"/>
    <w:rsid w:val="00B11207"/>
    <w:rsid w:val="00B171BF"/>
    <w:rsid w:val="00B202A4"/>
    <w:rsid w:val="00B41C41"/>
    <w:rsid w:val="00B4325C"/>
    <w:rsid w:val="00B4551B"/>
    <w:rsid w:val="00B843E3"/>
    <w:rsid w:val="00BA3CC7"/>
    <w:rsid w:val="00BA5078"/>
    <w:rsid w:val="00BA5332"/>
    <w:rsid w:val="00BB5D6D"/>
    <w:rsid w:val="00BF585F"/>
    <w:rsid w:val="00C11737"/>
    <w:rsid w:val="00C131A7"/>
    <w:rsid w:val="00C27281"/>
    <w:rsid w:val="00C54405"/>
    <w:rsid w:val="00C653CC"/>
    <w:rsid w:val="00C6710D"/>
    <w:rsid w:val="00C72A17"/>
    <w:rsid w:val="00C73B29"/>
    <w:rsid w:val="00C852B8"/>
    <w:rsid w:val="00CB1014"/>
    <w:rsid w:val="00CD2AA9"/>
    <w:rsid w:val="00CD31D4"/>
    <w:rsid w:val="00CE5F2B"/>
    <w:rsid w:val="00D73541"/>
    <w:rsid w:val="00D73DBF"/>
    <w:rsid w:val="00D84A64"/>
    <w:rsid w:val="00DB2E3B"/>
    <w:rsid w:val="00DC10FC"/>
    <w:rsid w:val="00DC2182"/>
    <w:rsid w:val="00DD2C08"/>
    <w:rsid w:val="00DF4D03"/>
    <w:rsid w:val="00E0464C"/>
    <w:rsid w:val="00E13067"/>
    <w:rsid w:val="00E517FF"/>
    <w:rsid w:val="00E60B5D"/>
    <w:rsid w:val="00E62F76"/>
    <w:rsid w:val="00E64F36"/>
    <w:rsid w:val="00E657B0"/>
    <w:rsid w:val="00E72841"/>
    <w:rsid w:val="00E7326A"/>
    <w:rsid w:val="00E84A1F"/>
    <w:rsid w:val="00EA0647"/>
    <w:rsid w:val="00EB7801"/>
    <w:rsid w:val="00EC7DE3"/>
    <w:rsid w:val="00ED3604"/>
    <w:rsid w:val="00F100CC"/>
    <w:rsid w:val="00F37324"/>
    <w:rsid w:val="00F92DC3"/>
    <w:rsid w:val="00F9359B"/>
    <w:rsid w:val="00F966E9"/>
    <w:rsid w:val="00FA340A"/>
    <w:rsid w:val="00FA7E3F"/>
    <w:rsid w:val="00FB5D8E"/>
    <w:rsid w:val="00FC3474"/>
    <w:rsid w:val="00FC724B"/>
    <w:rsid w:val="00FD107C"/>
    <w:rsid w:val="00FF22C5"/>
    <w:rsid w:val="00FF404D"/>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2CF47"/>
  <w15:chartTrackingRefBased/>
  <w15:docId w15:val="{75565461-205C-4018-846F-1020BA2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F5A45"/>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sites.google.com/view/rijnijssel-ao/sjablonen/25187/kerntaak-1-k1/werkproces-1-3?authuser=0"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sites.google.com/view/rijnijssel-ao/sjablonen/25187/algemeen?authuser=0"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Desktop\School\mybuddy\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B8586FB32F42038C8C578B8098D8F6"/>
        <w:category>
          <w:name w:val="General"/>
          <w:gallery w:val="placeholder"/>
        </w:category>
        <w:types>
          <w:type w:val="bbPlcHdr"/>
        </w:types>
        <w:behaviors>
          <w:behavior w:val="content"/>
        </w:behaviors>
        <w:guid w:val="{B907D37B-9CB6-4EE5-A9DD-A30E49A0F47D}"/>
      </w:docPartPr>
      <w:docPartBody>
        <w:p w:rsidR="00540E00" w:rsidRDefault="003124E2">
          <w:pPr>
            <w:pStyle w:val="47B8586FB32F42038C8C578B8098D8F6"/>
          </w:pPr>
          <w:r w:rsidRPr="00F16661">
            <w:rPr>
              <w:rStyle w:val="Tekstvantijdelijkeaanduiding"/>
            </w:rPr>
            <w:t>Click or tap here to enter text.</w:t>
          </w:r>
        </w:p>
      </w:docPartBody>
    </w:docPart>
    <w:docPart>
      <w:docPartPr>
        <w:name w:val="3A69A013DE994A2EA8A2B39D44932180"/>
        <w:category>
          <w:name w:val="General"/>
          <w:gallery w:val="placeholder"/>
        </w:category>
        <w:types>
          <w:type w:val="bbPlcHdr"/>
        </w:types>
        <w:behaviors>
          <w:behavior w:val="content"/>
        </w:behaviors>
        <w:guid w:val="{80974484-CCE1-4277-9CFF-4B1BE2D4702D}"/>
      </w:docPartPr>
      <w:docPartBody>
        <w:p w:rsidR="00540E00" w:rsidRDefault="003124E2">
          <w:pPr>
            <w:pStyle w:val="3A69A013DE994A2EA8A2B39D44932180"/>
          </w:pPr>
          <w:r w:rsidRPr="0093389B">
            <w:rPr>
              <w:rStyle w:val="Tekstvantijdelijkeaanduiding"/>
              <w:lang w:val="en-US"/>
            </w:rPr>
            <w:t>Click or tap here to enter text.</w:t>
          </w:r>
        </w:p>
      </w:docPartBody>
    </w:docPart>
    <w:docPart>
      <w:docPartPr>
        <w:name w:val="DEF47F59CA1649E8BAF1D6D76D4A7BED"/>
        <w:category>
          <w:name w:val="General"/>
          <w:gallery w:val="placeholder"/>
        </w:category>
        <w:types>
          <w:type w:val="bbPlcHdr"/>
        </w:types>
        <w:behaviors>
          <w:behavior w:val="content"/>
        </w:behaviors>
        <w:guid w:val="{D96B4070-C07C-4870-8101-F407C054620F}"/>
      </w:docPartPr>
      <w:docPartBody>
        <w:p w:rsidR="00540E00" w:rsidRDefault="003124E2">
          <w:pPr>
            <w:pStyle w:val="DEF47F59CA1649E8BAF1D6D76D4A7BED"/>
          </w:pPr>
          <w:r w:rsidRPr="0093389B">
            <w:rPr>
              <w:rStyle w:val="Tekstvantijdelijkeaanduiding"/>
              <w:lang w:val="en-US"/>
            </w:rPr>
            <w:t>Click or tap here to enter text.</w:t>
          </w:r>
        </w:p>
      </w:docPartBody>
    </w:docPart>
    <w:docPart>
      <w:docPartPr>
        <w:name w:val="63F7340C8B2A42B48A0514B9BEBCAD55"/>
        <w:category>
          <w:name w:val="General"/>
          <w:gallery w:val="placeholder"/>
        </w:category>
        <w:types>
          <w:type w:val="bbPlcHdr"/>
        </w:types>
        <w:behaviors>
          <w:behavior w:val="content"/>
        </w:behaviors>
        <w:guid w:val="{1C64F45E-F2BD-4CD7-A073-E4802BDFE3B7}"/>
      </w:docPartPr>
      <w:docPartBody>
        <w:p w:rsidR="00540E00" w:rsidRDefault="003124E2">
          <w:pPr>
            <w:pStyle w:val="63F7340C8B2A42B48A0514B9BEBCAD55"/>
          </w:pPr>
          <w:r w:rsidRPr="0093389B">
            <w:rPr>
              <w:rStyle w:val="Tekstvantijdelijkeaanduiding"/>
              <w:lang w:val="en-US"/>
            </w:rPr>
            <w:t>Click or tap here to enter text.</w:t>
          </w:r>
        </w:p>
      </w:docPartBody>
    </w:docPart>
    <w:docPart>
      <w:docPartPr>
        <w:name w:val="D92E90C7C8B34D7FAF5A7909DA4AE880"/>
        <w:category>
          <w:name w:val="General"/>
          <w:gallery w:val="placeholder"/>
        </w:category>
        <w:types>
          <w:type w:val="bbPlcHdr"/>
        </w:types>
        <w:behaviors>
          <w:behavior w:val="content"/>
        </w:behaviors>
        <w:guid w:val="{48C6BF32-9C0A-4F29-86C6-80A8D9DC7C0E}"/>
      </w:docPartPr>
      <w:docPartBody>
        <w:p w:rsidR="00540E00" w:rsidRDefault="003124E2">
          <w:pPr>
            <w:pStyle w:val="D92E90C7C8B34D7FAF5A7909DA4AE880"/>
          </w:pPr>
          <w:r w:rsidRPr="0093389B">
            <w:rPr>
              <w:rStyle w:val="Tekstvantijdelijkeaanduiding"/>
              <w:lang w:val="en-US"/>
            </w:rPr>
            <w:t>Click or tap here to enter text.</w:t>
          </w:r>
        </w:p>
      </w:docPartBody>
    </w:docPart>
    <w:docPart>
      <w:docPartPr>
        <w:name w:val="A49D07F6624943C2B722549B6E41D38E"/>
        <w:category>
          <w:name w:val="General"/>
          <w:gallery w:val="placeholder"/>
        </w:category>
        <w:types>
          <w:type w:val="bbPlcHdr"/>
        </w:types>
        <w:behaviors>
          <w:behavior w:val="content"/>
        </w:behaviors>
        <w:guid w:val="{57452F7A-B5F8-46E2-8411-611BC0609C07}"/>
      </w:docPartPr>
      <w:docPartBody>
        <w:p w:rsidR="00540E00" w:rsidRDefault="003124E2">
          <w:pPr>
            <w:pStyle w:val="A49D07F6624943C2B722549B6E41D38E"/>
          </w:pPr>
          <w:r w:rsidRPr="00570CA5">
            <w:rPr>
              <w:rStyle w:val="Tekstvantijdelijkeaanduiding"/>
            </w:rPr>
            <w:t>Click or tap here to enter text.</w:t>
          </w:r>
        </w:p>
      </w:docPartBody>
    </w:docPart>
    <w:docPart>
      <w:docPartPr>
        <w:name w:val="A1DC5350ACE54C959D87080D78F772B1"/>
        <w:category>
          <w:name w:val="General"/>
          <w:gallery w:val="placeholder"/>
        </w:category>
        <w:types>
          <w:type w:val="bbPlcHdr"/>
        </w:types>
        <w:behaviors>
          <w:behavior w:val="content"/>
        </w:behaviors>
        <w:guid w:val="{94F27313-9B63-45FE-9C97-D7E5A9A9078F}"/>
      </w:docPartPr>
      <w:docPartBody>
        <w:p w:rsidR="00540E00" w:rsidRDefault="00732D0C" w:rsidP="00732D0C">
          <w:pPr>
            <w:pStyle w:val="A1DC5350ACE54C959D87080D78F772B1"/>
          </w:pPr>
          <w:r w:rsidRPr="0093389B">
            <w:rPr>
              <w:rStyle w:val="Tekstvantijdelijkeaanduiding"/>
              <w:lang w:val="en-US"/>
            </w:rPr>
            <w:t>Click or tap here to enter text.</w:t>
          </w:r>
        </w:p>
      </w:docPartBody>
    </w:docPart>
    <w:docPart>
      <w:docPartPr>
        <w:name w:val="6F7C3943F288488F88FB294C8260F792"/>
        <w:category>
          <w:name w:val="General"/>
          <w:gallery w:val="placeholder"/>
        </w:category>
        <w:types>
          <w:type w:val="bbPlcHdr"/>
        </w:types>
        <w:behaviors>
          <w:behavior w:val="content"/>
        </w:behaviors>
        <w:guid w:val="{1C5FDCD1-2E8C-46E1-B4C6-999BC0292E61}"/>
      </w:docPartPr>
      <w:docPartBody>
        <w:p w:rsidR="00540E00" w:rsidRDefault="00732D0C" w:rsidP="00732D0C">
          <w:pPr>
            <w:pStyle w:val="6F7C3943F288488F88FB294C8260F792"/>
          </w:pPr>
          <w:r w:rsidRPr="0093389B">
            <w:rPr>
              <w:rStyle w:val="Tekstvantijdelijkeaanduiding"/>
              <w:lang w:val="en-US"/>
            </w:rPr>
            <w:t>Click or tap here to enter text.</w:t>
          </w:r>
        </w:p>
      </w:docPartBody>
    </w:docPart>
    <w:docPart>
      <w:docPartPr>
        <w:name w:val="B45B9E89410C44AB815FC1831709380A"/>
        <w:category>
          <w:name w:val="General"/>
          <w:gallery w:val="placeholder"/>
        </w:category>
        <w:types>
          <w:type w:val="bbPlcHdr"/>
        </w:types>
        <w:behaviors>
          <w:behavior w:val="content"/>
        </w:behaviors>
        <w:guid w:val="{11F1E274-2158-416A-9216-1196FEF60169}"/>
      </w:docPartPr>
      <w:docPartBody>
        <w:p w:rsidR="00540E00" w:rsidRDefault="00732D0C" w:rsidP="00732D0C">
          <w:pPr>
            <w:pStyle w:val="B45B9E89410C44AB815FC1831709380A"/>
          </w:pPr>
          <w:r w:rsidRPr="0093389B">
            <w:rPr>
              <w:rStyle w:val="Tekstvantijdelijkeaanduiding"/>
              <w:lang w:val="en-US"/>
            </w:rPr>
            <w:t>Click or tap here to enter text.</w:t>
          </w:r>
        </w:p>
      </w:docPartBody>
    </w:docPart>
    <w:docPart>
      <w:docPartPr>
        <w:name w:val="9C1A3140442B4803B7A0C50E3CE8E4D6"/>
        <w:category>
          <w:name w:val="General"/>
          <w:gallery w:val="placeholder"/>
        </w:category>
        <w:types>
          <w:type w:val="bbPlcHdr"/>
        </w:types>
        <w:behaviors>
          <w:behavior w:val="content"/>
        </w:behaviors>
        <w:guid w:val="{448F445F-0111-414B-B205-FE6A944AAADE}"/>
      </w:docPartPr>
      <w:docPartBody>
        <w:p w:rsidR="00540E00" w:rsidRDefault="00732D0C" w:rsidP="00732D0C">
          <w:pPr>
            <w:pStyle w:val="9C1A3140442B4803B7A0C50E3CE8E4D6"/>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0C"/>
    <w:rsid w:val="000E6370"/>
    <w:rsid w:val="002E160D"/>
    <w:rsid w:val="003124E2"/>
    <w:rsid w:val="00334DB7"/>
    <w:rsid w:val="004246AC"/>
    <w:rsid w:val="00540E00"/>
    <w:rsid w:val="00732D0C"/>
    <w:rsid w:val="007C337E"/>
    <w:rsid w:val="008B122C"/>
    <w:rsid w:val="0091542B"/>
    <w:rsid w:val="00C464AE"/>
    <w:rsid w:val="00C625E4"/>
    <w:rsid w:val="00CF2595"/>
    <w:rsid w:val="00E5515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32D0C"/>
    <w:rPr>
      <w:color w:val="808080"/>
    </w:rPr>
  </w:style>
  <w:style w:type="paragraph" w:customStyle="1" w:styleId="47B8586FB32F42038C8C578B8098D8F6">
    <w:name w:val="47B8586FB32F42038C8C578B8098D8F6"/>
  </w:style>
  <w:style w:type="paragraph" w:customStyle="1" w:styleId="3A69A013DE994A2EA8A2B39D44932180">
    <w:name w:val="3A69A013DE994A2EA8A2B39D44932180"/>
  </w:style>
  <w:style w:type="paragraph" w:customStyle="1" w:styleId="DEF47F59CA1649E8BAF1D6D76D4A7BED">
    <w:name w:val="DEF47F59CA1649E8BAF1D6D76D4A7BED"/>
  </w:style>
  <w:style w:type="paragraph" w:customStyle="1" w:styleId="63F7340C8B2A42B48A0514B9BEBCAD55">
    <w:name w:val="63F7340C8B2A42B48A0514B9BEBCAD55"/>
  </w:style>
  <w:style w:type="paragraph" w:customStyle="1" w:styleId="D92E90C7C8B34D7FAF5A7909DA4AE880">
    <w:name w:val="D92E90C7C8B34D7FAF5A7909DA4AE880"/>
  </w:style>
  <w:style w:type="paragraph" w:customStyle="1" w:styleId="A49D07F6624943C2B722549B6E41D38E">
    <w:name w:val="A49D07F6624943C2B722549B6E41D38E"/>
  </w:style>
  <w:style w:type="paragraph" w:customStyle="1" w:styleId="A1DC5350ACE54C959D87080D78F772B1">
    <w:name w:val="A1DC5350ACE54C959D87080D78F772B1"/>
    <w:rsid w:val="00732D0C"/>
  </w:style>
  <w:style w:type="paragraph" w:customStyle="1" w:styleId="6F7C3943F288488F88FB294C8260F792">
    <w:name w:val="6F7C3943F288488F88FB294C8260F792"/>
    <w:rsid w:val="00732D0C"/>
  </w:style>
  <w:style w:type="paragraph" w:customStyle="1" w:styleId="B45B9E89410C44AB815FC1831709380A">
    <w:name w:val="B45B9E89410C44AB815FC1831709380A"/>
    <w:rsid w:val="00732D0C"/>
  </w:style>
  <w:style w:type="paragraph" w:customStyle="1" w:styleId="9C1A3140442B4803B7A0C50E3CE8E4D6">
    <w:name w:val="9C1A3140442B4803B7A0C50E3CE8E4D6"/>
    <w:rsid w:val="0073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20</Pages>
  <Words>1584</Words>
  <Characters>8712</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nieuwe</dc:creator>
  <cp:keywords/>
  <dc:description/>
  <cp:lastModifiedBy>Oude Luttikhuis, Robin - Student Rijn IJssel</cp:lastModifiedBy>
  <cp:revision>5</cp:revision>
  <cp:lastPrinted>2018-09-01T10:46:00Z</cp:lastPrinted>
  <dcterms:created xsi:type="dcterms:W3CDTF">2022-03-30T07:33:00Z</dcterms:created>
  <dcterms:modified xsi:type="dcterms:W3CDTF">2022-04-20T09:34:00Z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